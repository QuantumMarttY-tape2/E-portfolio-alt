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6F5B3" w14:textId="35214047" w:rsidR="0001498A" w:rsidRPr="00131B5D" w:rsidRDefault="00812166" w:rsidP="005B6C94">
      <w:pPr>
        <w:spacing w:after="0" w:line="240" w:lineRule="auto"/>
        <w:jc w:val="center"/>
        <w:rPr>
          <w:rFonts w:ascii="Cambria" w:hAnsi="Cambria"/>
          <w:b/>
          <w:sz w:val="20"/>
          <w:szCs w:val="20"/>
        </w:rPr>
      </w:pPr>
      <w:proofErr w:type="spellStart"/>
      <w:r w:rsidRPr="00131B5D">
        <w:rPr>
          <w:rFonts w:ascii="Cambria" w:hAnsi="Cambria"/>
          <w:b/>
          <w:sz w:val="32"/>
          <w:szCs w:val="32"/>
        </w:rPr>
        <w:t>FuKun</w:t>
      </w:r>
      <w:proofErr w:type="spellEnd"/>
      <w:r w:rsidRPr="00131B5D">
        <w:rPr>
          <w:rFonts w:ascii="Cambria" w:hAnsi="Cambria"/>
          <w:b/>
          <w:sz w:val="32"/>
          <w:szCs w:val="32"/>
        </w:rPr>
        <w:t xml:space="preserve"> Yun</w:t>
      </w:r>
    </w:p>
    <w:p w14:paraId="4079CBB0" w14:textId="64092E37" w:rsidR="00CC3AD6" w:rsidRDefault="00812166" w:rsidP="00131B5D">
      <w:pPr>
        <w:spacing w:after="120" w:line="240" w:lineRule="auto"/>
        <w:jc w:val="center"/>
        <w:rPr>
          <w:rFonts w:ascii="Cambria" w:hAnsi="Cambria"/>
          <w:sz w:val="20"/>
          <w:szCs w:val="20"/>
        </w:rPr>
      </w:pPr>
      <w:r w:rsidRPr="00131B5D">
        <w:rPr>
          <w:rFonts w:ascii="Cambria" w:hAnsi="Cambria"/>
          <w:sz w:val="20"/>
          <w:szCs w:val="20"/>
        </w:rPr>
        <w:t>Washington</w:t>
      </w:r>
      <w:r w:rsidR="00C247B4" w:rsidRPr="00131B5D">
        <w:rPr>
          <w:rFonts w:ascii="Cambria" w:hAnsi="Cambria"/>
          <w:sz w:val="20"/>
          <w:szCs w:val="20"/>
        </w:rPr>
        <w:t>,</w:t>
      </w:r>
      <w:r w:rsidR="005D7EDE" w:rsidRPr="00131B5D">
        <w:rPr>
          <w:rFonts w:ascii="Cambria" w:hAnsi="Cambria"/>
          <w:sz w:val="20"/>
          <w:szCs w:val="20"/>
        </w:rPr>
        <w:t xml:space="preserve"> </w:t>
      </w:r>
      <w:r w:rsidRPr="00131B5D">
        <w:rPr>
          <w:rFonts w:ascii="Cambria" w:hAnsi="Cambria"/>
          <w:sz w:val="20"/>
          <w:szCs w:val="20"/>
        </w:rPr>
        <w:t>D</w:t>
      </w:r>
      <w:r w:rsidR="00D904C5" w:rsidRPr="00131B5D">
        <w:rPr>
          <w:rFonts w:ascii="Cambria" w:hAnsi="Cambria"/>
          <w:sz w:val="20"/>
          <w:szCs w:val="20"/>
        </w:rPr>
        <w:t>C</w:t>
      </w:r>
      <w:r w:rsidR="00F04776" w:rsidRPr="00131B5D">
        <w:rPr>
          <w:rFonts w:ascii="Cambria" w:hAnsi="Cambria"/>
          <w:sz w:val="20"/>
          <w:szCs w:val="20"/>
        </w:rPr>
        <w:t xml:space="preserve"> </w:t>
      </w:r>
      <w:r w:rsidR="00F04776" w:rsidRPr="00131B5D">
        <w:rPr>
          <w:rFonts w:ascii="Cambria" w:hAnsi="Cambria"/>
          <w:sz w:val="20"/>
          <w:szCs w:val="20"/>
        </w:rPr>
        <w:sym w:font="Wingdings 2" w:char="F0A1"/>
      </w:r>
      <w:r w:rsidR="00F04776" w:rsidRPr="00131B5D">
        <w:rPr>
          <w:rFonts w:ascii="Cambria" w:hAnsi="Cambria"/>
          <w:sz w:val="20"/>
          <w:szCs w:val="20"/>
        </w:rPr>
        <w:t xml:space="preserve"> </w:t>
      </w:r>
      <w:r w:rsidRPr="00131B5D">
        <w:rPr>
          <w:rFonts w:ascii="Cambria" w:hAnsi="Cambria"/>
          <w:sz w:val="20"/>
          <w:szCs w:val="20"/>
        </w:rPr>
        <w:t>949-806-9141</w:t>
      </w:r>
      <w:r w:rsidR="00CC3AD6">
        <w:rPr>
          <w:rFonts w:ascii="Cambria" w:hAnsi="Cambria"/>
          <w:sz w:val="20"/>
          <w:szCs w:val="20"/>
        </w:rPr>
        <w:t xml:space="preserve"> </w:t>
      </w:r>
      <w:r w:rsidR="00CC3AD6" w:rsidRPr="00131B5D">
        <w:rPr>
          <w:rFonts w:ascii="Cambria" w:hAnsi="Cambria"/>
          <w:sz w:val="20"/>
          <w:szCs w:val="20"/>
        </w:rPr>
        <w:sym w:font="Wingdings 2" w:char="F0A1"/>
      </w:r>
      <w:r w:rsidR="00B57C5D" w:rsidRPr="00131B5D">
        <w:rPr>
          <w:rFonts w:ascii="Cambria" w:hAnsi="Cambria"/>
          <w:sz w:val="20"/>
          <w:szCs w:val="20"/>
        </w:rPr>
        <w:t xml:space="preserve"> </w:t>
      </w:r>
      <w:hyperlink r:id="rId8" w:history="1">
        <w:r w:rsidR="00CC3AD6" w:rsidRPr="00836124">
          <w:rPr>
            <w:rStyle w:val="Hyperlink"/>
            <w:rFonts w:ascii="Cambria" w:hAnsi="Cambria"/>
            <w:sz w:val="20"/>
            <w:szCs w:val="20"/>
          </w:rPr>
          <w:t>https://github.com/QuantumMarttY-tape2</w:t>
        </w:r>
      </w:hyperlink>
    </w:p>
    <w:p w14:paraId="45337FB8" w14:textId="342A296E" w:rsidR="008F1DEC" w:rsidRPr="000B47BE" w:rsidRDefault="000B47BE" w:rsidP="00131B5D">
      <w:pPr>
        <w:spacing w:after="120" w:line="240" w:lineRule="auto"/>
        <w:jc w:val="center"/>
        <w:rPr>
          <w:rStyle w:val="Hyperlink"/>
          <w:rFonts w:ascii="Cambria" w:hAnsi="Cambria"/>
          <w:color w:val="auto"/>
          <w:sz w:val="20"/>
          <w:szCs w:val="20"/>
          <w:u w:val="none"/>
        </w:rPr>
      </w:pPr>
      <w:hyperlink r:id="rId9" w:history="1">
        <w:r w:rsidRPr="000B47BE">
          <w:rPr>
            <w:rStyle w:val="Hyperlink"/>
            <w:rFonts w:ascii="Cambria" w:hAnsi="Cambria"/>
            <w:sz w:val="20"/>
            <w:szCs w:val="20"/>
          </w:rPr>
          <w:t>https://www.fukunyun-</w:t>
        </w:r>
        <w:r w:rsidRPr="000B47BE">
          <w:rPr>
            <w:rStyle w:val="Hyperlink"/>
            <w:rFonts w:ascii="Cambria" w:hAnsi="Cambria"/>
            <w:sz w:val="20"/>
            <w:szCs w:val="20"/>
          </w:rPr>
          <w:t>t</w:t>
        </w:r>
        <w:r w:rsidRPr="000B47BE">
          <w:rPr>
            <w:rStyle w:val="Hyperlink"/>
            <w:rFonts w:ascii="Cambria" w:hAnsi="Cambria"/>
            <w:sz w:val="20"/>
            <w:szCs w:val="20"/>
          </w:rPr>
          <w:t>urbo.com</w:t>
        </w:r>
      </w:hyperlink>
      <w:r w:rsidRPr="000B47BE">
        <w:rPr>
          <w:rFonts w:ascii="Cambria" w:hAnsi="Cambria"/>
          <w:sz w:val="20"/>
          <w:szCs w:val="20"/>
        </w:rPr>
        <w:t xml:space="preserve"> </w:t>
      </w:r>
      <w:r w:rsidRPr="000B47BE">
        <w:rPr>
          <w:rFonts w:ascii="Cambria" w:hAnsi="Cambria"/>
          <w:sz w:val="20"/>
          <w:szCs w:val="20"/>
        </w:rPr>
        <w:sym w:font="Wingdings 2" w:char="F0A1"/>
      </w:r>
      <w:r w:rsidRPr="000B47BE">
        <w:rPr>
          <w:rFonts w:ascii="Cambria" w:hAnsi="Cambria"/>
          <w:sz w:val="20"/>
          <w:szCs w:val="20"/>
        </w:rPr>
        <w:t xml:space="preserve"> </w:t>
      </w:r>
      <w:hyperlink r:id="rId10" w:history="1">
        <w:r w:rsidRPr="000B47BE">
          <w:rPr>
            <w:rStyle w:val="Hyperlink"/>
            <w:rFonts w:ascii="Cambria" w:hAnsi="Cambria"/>
            <w:sz w:val="20"/>
            <w:szCs w:val="20"/>
          </w:rPr>
          <w:t>https://fuku</w:t>
        </w:r>
        <w:r w:rsidRPr="000B47BE">
          <w:rPr>
            <w:rStyle w:val="Hyperlink"/>
            <w:rFonts w:ascii="Cambria" w:hAnsi="Cambria"/>
            <w:sz w:val="20"/>
            <w:szCs w:val="20"/>
          </w:rPr>
          <w:t>n</w:t>
        </w:r>
        <w:r w:rsidRPr="000B47BE">
          <w:rPr>
            <w:rStyle w:val="Hyperlink"/>
            <w:rFonts w:ascii="Cambria" w:hAnsi="Cambria"/>
            <w:sz w:val="20"/>
            <w:szCs w:val="20"/>
          </w:rPr>
          <w:t>yun.dev</w:t>
        </w:r>
      </w:hyperlink>
      <w:r w:rsidR="00500C8B" w:rsidRPr="000B47BE">
        <w:rPr>
          <w:rFonts w:ascii="Cambria" w:hAnsi="Cambria"/>
          <w:sz w:val="20"/>
          <w:szCs w:val="20"/>
        </w:rPr>
        <w:t xml:space="preserve"> </w:t>
      </w:r>
      <w:r w:rsidR="00CC3AD6" w:rsidRPr="000B47BE">
        <w:rPr>
          <w:rFonts w:ascii="Cambria" w:hAnsi="Cambria"/>
          <w:sz w:val="20"/>
          <w:szCs w:val="20"/>
        </w:rPr>
        <w:sym w:font="Wingdings 2" w:char="F0A1"/>
      </w:r>
      <w:r w:rsidR="00CC3AD6" w:rsidRPr="000B47BE">
        <w:rPr>
          <w:rFonts w:ascii="Cambria" w:hAnsi="Cambria"/>
          <w:sz w:val="20"/>
          <w:szCs w:val="20"/>
        </w:rPr>
        <w:t xml:space="preserve"> </w:t>
      </w:r>
      <w:hyperlink r:id="rId11" w:history="1">
        <w:r w:rsidR="00CC3AD6" w:rsidRPr="000B47BE">
          <w:rPr>
            <w:rStyle w:val="Hyperlink"/>
            <w:rFonts w:ascii="Cambria" w:hAnsi="Cambria"/>
            <w:sz w:val="20"/>
            <w:szCs w:val="20"/>
          </w:rPr>
          <w:t>fukunyunqmty@gmail.com</w:t>
        </w:r>
      </w:hyperlink>
    </w:p>
    <w:p w14:paraId="276AD6AA" w14:textId="37423656" w:rsidR="00DD0C68" w:rsidRPr="00131B5D" w:rsidRDefault="00DD0C68" w:rsidP="005E4395">
      <w:pPr>
        <w:pStyle w:val="Heading2"/>
        <w:ind w:right="-36"/>
        <w:rPr>
          <w:rStyle w:val="Hyperlink"/>
          <w:color w:val="auto"/>
          <w:sz w:val="21"/>
          <w:szCs w:val="21"/>
          <w:u w:val="none"/>
        </w:rPr>
      </w:pPr>
      <w:r w:rsidRPr="00131B5D">
        <w:rPr>
          <w:color w:val="auto"/>
          <w:sz w:val="21"/>
          <w:szCs w:val="21"/>
        </w:rPr>
        <w:t>Professonal summary</w:t>
      </w:r>
    </w:p>
    <w:p w14:paraId="250AE6AF" w14:textId="022B4FB2" w:rsidR="00B96E57" w:rsidRPr="00131B5D" w:rsidRDefault="00BE2158" w:rsidP="008F1DEC">
      <w:pPr>
        <w:tabs>
          <w:tab w:val="right" w:pos="10224"/>
        </w:tabs>
        <w:spacing w:after="0" w:line="240" w:lineRule="auto"/>
        <w:rPr>
          <w:b/>
          <w:caps/>
          <w:sz w:val="15"/>
          <w:szCs w:val="15"/>
        </w:rPr>
      </w:pPr>
      <w:r w:rsidRPr="00131B5D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18C4F0" wp14:editId="35490C98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6858000" cy="0"/>
                <wp:effectExtent l="0" t="12700" r="12700" b="12700"/>
                <wp:wrapNone/>
                <wp:docPr id="2112223807" name="Straight Connector 2112223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645FB" id="Straight Connector 211222380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6pt" to="540pt,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" strokeweight="1.5pt">
                <v:stroke joinstyle="miter"/>
              </v:line>
            </w:pict>
          </mc:Fallback>
        </mc:AlternateContent>
      </w:r>
    </w:p>
    <w:p w14:paraId="380EAC02" w14:textId="612510D4" w:rsidR="00BF450D" w:rsidRPr="00131B5D" w:rsidRDefault="00DD0C68" w:rsidP="00131B5D">
      <w:pPr>
        <w:spacing w:after="40" w:line="259" w:lineRule="auto"/>
        <w:contextualSpacing/>
        <w:rPr>
          <w:rFonts w:cs="Calibri"/>
          <w:sz w:val="20"/>
          <w:szCs w:val="20"/>
        </w:rPr>
      </w:pPr>
      <w:r w:rsidRPr="00131B5D">
        <w:rPr>
          <w:rFonts w:cs="Calibri"/>
          <w:sz w:val="20"/>
          <w:szCs w:val="20"/>
        </w:rPr>
        <w:t xml:space="preserve">Frontend </w:t>
      </w:r>
      <w:r w:rsidR="002C42AC" w:rsidRPr="00131B5D">
        <w:rPr>
          <w:rFonts w:cs="Calibri"/>
          <w:sz w:val="20"/>
          <w:szCs w:val="20"/>
        </w:rPr>
        <w:t>D</w:t>
      </w:r>
      <w:r w:rsidRPr="00131B5D">
        <w:rPr>
          <w:rFonts w:cs="Calibri"/>
          <w:sz w:val="20"/>
          <w:szCs w:val="20"/>
        </w:rPr>
        <w:t>eveloper and Data Scientist with 4 years of experience in frontend development, experimental data analysis, and</w:t>
      </w:r>
      <w:r w:rsidR="004728A4">
        <w:rPr>
          <w:rFonts w:cs="Calibri"/>
          <w:sz w:val="20"/>
          <w:szCs w:val="20"/>
        </w:rPr>
        <w:t xml:space="preserve"> </w:t>
      </w:r>
      <w:r w:rsidRPr="00131B5D">
        <w:rPr>
          <w:rFonts w:cs="Calibri"/>
          <w:sz w:val="20"/>
          <w:szCs w:val="20"/>
        </w:rPr>
        <w:t>machine learning. Expertise in React.js, python, and data visualization.</w:t>
      </w:r>
    </w:p>
    <w:p w14:paraId="61F6094A" w14:textId="5F8E4132" w:rsidR="007E2543" w:rsidRPr="00131B5D" w:rsidRDefault="007E2543" w:rsidP="007E2543">
      <w:pPr>
        <w:pStyle w:val="Heading2"/>
        <w:rPr>
          <w:color w:val="auto"/>
          <w:sz w:val="21"/>
          <w:szCs w:val="21"/>
        </w:rPr>
      </w:pPr>
      <w:r w:rsidRPr="00131B5D">
        <w:rPr>
          <w:color w:val="auto"/>
          <w:sz w:val="21"/>
          <w:szCs w:val="21"/>
        </w:rPr>
        <w:t>TECHNICAL SKILLS</w:t>
      </w:r>
    </w:p>
    <w:p w14:paraId="36CF56FE" w14:textId="6F680D21" w:rsidR="007E2543" w:rsidRPr="00131B5D" w:rsidRDefault="00BE2158" w:rsidP="007E2543">
      <w:pPr>
        <w:tabs>
          <w:tab w:val="right" w:pos="10224"/>
        </w:tabs>
        <w:spacing w:after="0" w:line="240" w:lineRule="auto"/>
        <w:rPr>
          <w:b/>
          <w:caps/>
          <w:sz w:val="15"/>
          <w:szCs w:val="15"/>
        </w:rPr>
      </w:pPr>
      <w:r w:rsidRPr="00131B5D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55F795" wp14:editId="4B661630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6858000" cy="0"/>
                <wp:effectExtent l="0" t="12700" r="12700" b="12700"/>
                <wp:wrapNone/>
                <wp:docPr id="1802139255" name="Straight Connector 1802139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F7FE6C" id="Straight Connector 1802139255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8pt" to="540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" strokeweight="1.5pt">
                <v:stroke joinstyle="miter"/>
              </v:line>
            </w:pict>
          </mc:Fallback>
        </mc:AlternateContent>
      </w:r>
    </w:p>
    <w:p w14:paraId="15A8241F" w14:textId="419003C2" w:rsidR="00AF3964" w:rsidRPr="00131B5D" w:rsidRDefault="00AF3964" w:rsidP="007E2543">
      <w:pPr>
        <w:tabs>
          <w:tab w:val="right" w:pos="10224"/>
        </w:tabs>
        <w:spacing w:after="0" w:line="240" w:lineRule="auto"/>
        <w:rPr>
          <w:bCs/>
          <w:sz w:val="20"/>
          <w:szCs w:val="20"/>
        </w:rPr>
      </w:pPr>
      <w:r w:rsidRPr="00131B5D">
        <w:rPr>
          <w:b/>
          <w:sz w:val="20"/>
          <w:szCs w:val="20"/>
        </w:rPr>
        <w:t>Programming Languages:</w:t>
      </w:r>
      <w:r w:rsidRPr="00131B5D">
        <w:rPr>
          <w:bCs/>
          <w:sz w:val="20"/>
          <w:szCs w:val="20"/>
        </w:rPr>
        <w:t xml:space="preserve"> Python, HTML, CSS, JavaScript, SQL, Mathematica, Bash</w:t>
      </w:r>
      <w:r w:rsidR="00131B5D" w:rsidRPr="00131B5D">
        <w:rPr>
          <w:bCs/>
          <w:sz w:val="20"/>
          <w:szCs w:val="20"/>
        </w:rPr>
        <w:t>, TypeScript</w:t>
      </w:r>
    </w:p>
    <w:p w14:paraId="1F3CD0B0" w14:textId="17BBFF89" w:rsidR="00AF3964" w:rsidRPr="00131B5D" w:rsidRDefault="00482499" w:rsidP="007E2543">
      <w:pPr>
        <w:tabs>
          <w:tab w:val="right" w:pos="10224"/>
        </w:tabs>
        <w:spacing w:after="0" w:line="240" w:lineRule="auto"/>
        <w:rPr>
          <w:b/>
          <w:caps/>
          <w:sz w:val="20"/>
          <w:szCs w:val="20"/>
        </w:rPr>
      </w:pPr>
      <w:r w:rsidRPr="00131B5D">
        <w:rPr>
          <w:b/>
          <w:sz w:val="20"/>
          <w:szCs w:val="20"/>
        </w:rPr>
        <w:t>Frontend Development</w:t>
      </w:r>
      <w:r w:rsidR="00AF3964" w:rsidRPr="00131B5D">
        <w:rPr>
          <w:b/>
          <w:sz w:val="20"/>
          <w:szCs w:val="20"/>
        </w:rPr>
        <w:t>:</w:t>
      </w:r>
      <w:r w:rsidR="00AF3964" w:rsidRPr="00131B5D">
        <w:rPr>
          <w:bCs/>
          <w:sz w:val="20"/>
          <w:szCs w:val="20"/>
        </w:rPr>
        <w:t xml:space="preserve"> React</w:t>
      </w:r>
      <w:r w:rsidRPr="00131B5D">
        <w:rPr>
          <w:bCs/>
          <w:sz w:val="20"/>
          <w:szCs w:val="20"/>
        </w:rPr>
        <w:t>.js</w:t>
      </w:r>
      <w:r w:rsidR="00AF3964" w:rsidRPr="00131B5D">
        <w:rPr>
          <w:bCs/>
          <w:sz w:val="20"/>
          <w:szCs w:val="20"/>
        </w:rPr>
        <w:t>, Next</w:t>
      </w:r>
      <w:r w:rsidRPr="00131B5D">
        <w:rPr>
          <w:bCs/>
          <w:sz w:val="20"/>
          <w:szCs w:val="20"/>
        </w:rPr>
        <w:t>.js</w:t>
      </w:r>
      <w:r w:rsidR="00933156">
        <w:rPr>
          <w:bCs/>
          <w:sz w:val="20"/>
          <w:szCs w:val="20"/>
        </w:rPr>
        <w:t xml:space="preserve"> 15</w:t>
      </w:r>
      <w:r w:rsidR="00131B5D" w:rsidRPr="00131B5D">
        <w:rPr>
          <w:bCs/>
          <w:sz w:val="20"/>
          <w:szCs w:val="20"/>
        </w:rPr>
        <w:t>,</w:t>
      </w:r>
      <w:r w:rsidR="00933156">
        <w:rPr>
          <w:bCs/>
          <w:sz w:val="20"/>
          <w:szCs w:val="20"/>
        </w:rPr>
        <w:t xml:space="preserve"> Node.js,</w:t>
      </w:r>
      <w:r w:rsidR="00131B5D" w:rsidRPr="00131B5D">
        <w:rPr>
          <w:bCs/>
          <w:sz w:val="20"/>
          <w:szCs w:val="20"/>
        </w:rPr>
        <w:t xml:space="preserve"> </w:t>
      </w:r>
      <w:proofErr w:type="spellStart"/>
      <w:r w:rsidR="00131B5D" w:rsidRPr="00131B5D">
        <w:rPr>
          <w:bCs/>
          <w:sz w:val="20"/>
          <w:szCs w:val="20"/>
        </w:rPr>
        <w:t>shadcn</w:t>
      </w:r>
      <w:proofErr w:type="spellEnd"/>
      <w:r w:rsidR="00933156">
        <w:rPr>
          <w:bCs/>
          <w:sz w:val="20"/>
          <w:szCs w:val="20"/>
        </w:rPr>
        <w:t>, GSAP</w:t>
      </w:r>
      <w:r w:rsidR="009C4C7B">
        <w:rPr>
          <w:bCs/>
          <w:sz w:val="20"/>
          <w:szCs w:val="20"/>
        </w:rPr>
        <w:t xml:space="preserve">, </w:t>
      </w:r>
      <w:proofErr w:type="spellStart"/>
      <w:r w:rsidR="009C4C7B">
        <w:rPr>
          <w:bCs/>
          <w:sz w:val="20"/>
          <w:szCs w:val="20"/>
        </w:rPr>
        <w:t>Vite</w:t>
      </w:r>
      <w:proofErr w:type="spellEnd"/>
      <w:r w:rsidR="000B47BE">
        <w:rPr>
          <w:bCs/>
          <w:sz w:val="20"/>
          <w:szCs w:val="20"/>
        </w:rPr>
        <w:t>, Three.js</w:t>
      </w:r>
    </w:p>
    <w:p w14:paraId="1DCD244B" w14:textId="6BA7575B" w:rsidR="007E2543" w:rsidRPr="00131B5D" w:rsidRDefault="002152A5" w:rsidP="00AF3964">
      <w:pPr>
        <w:tabs>
          <w:tab w:val="right" w:pos="10224"/>
        </w:tabs>
        <w:spacing w:after="0" w:line="240" w:lineRule="auto"/>
        <w:rPr>
          <w:bCs/>
          <w:sz w:val="20"/>
          <w:szCs w:val="20"/>
        </w:rPr>
      </w:pPr>
      <w:r w:rsidRPr="00131B5D">
        <w:rPr>
          <w:b/>
          <w:sz w:val="20"/>
          <w:szCs w:val="20"/>
        </w:rPr>
        <w:t>Platforms</w:t>
      </w:r>
      <w:r w:rsidR="00AF3964" w:rsidRPr="00131B5D">
        <w:rPr>
          <w:b/>
          <w:sz w:val="20"/>
          <w:szCs w:val="20"/>
        </w:rPr>
        <w:t>:</w:t>
      </w:r>
      <w:r w:rsidR="00AF3964" w:rsidRPr="00131B5D">
        <w:rPr>
          <w:bCs/>
          <w:sz w:val="20"/>
          <w:szCs w:val="20"/>
        </w:rPr>
        <w:t xml:space="preserve"> Terminal, GitHub, </w:t>
      </w:r>
      <w:proofErr w:type="spellStart"/>
      <w:r w:rsidR="00AF3964" w:rsidRPr="00131B5D">
        <w:rPr>
          <w:bCs/>
          <w:sz w:val="20"/>
          <w:szCs w:val="20"/>
        </w:rPr>
        <w:t>VSCode</w:t>
      </w:r>
      <w:proofErr w:type="spellEnd"/>
      <w:r w:rsidR="00AF3964" w:rsidRPr="00131B5D">
        <w:rPr>
          <w:bCs/>
          <w:sz w:val="20"/>
          <w:szCs w:val="20"/>
        </w:rPr>
        <w:t>, Microsoft Office</w:t>
      </w:r>
      <w:r w:rsidR="00131B5D" w:rsidRPr="00131B5D">
        <w:rPr>
          <w:bCs/>
          <w:sz w:val="20"/>
          <w:szCs w:val="20"/>
        </w:rPr>
        <w:t xml:space="preserve">, </w:t>
      </w:r>
      <w:proofErr w:type="spellStart"/>
      <w:r w:rsidR="00131B5D" w:rsidRPr="00131B5D">
        <w:rPr>
          <w:bCs/>
          <w:sz w:val="20"/>
          <w:szCs w:val="20"/>
        </w:rPr>
        <w:t>appwrite</w:t>
      </w:r>
      <w:proofErr w:type="spellEnd"/>
    </w:p>
    <w:p w14:paraId="35908759" w14:textId="36AB11A6" w:rsidR="009E1E0A" w:rsidRPr="00131B5D" w:rsidRDefault="00482499" w:rsidP="00131B5D">
      <w:pPr>
        <w:tabs>
          <w:tab w:val="right" w:pos="10224"/>
        </w:tabs>
        <w:spacing w:after="40" w:line="240" w:lineRule="auto"/>
        <w:rPr>
          <w:bCs/>
          <w:sz w:val="20"/>
          <w:szCs w:val="20"/>
        </w:rPr>
      </w:pPr>
      <w:r w:rsidRPr="00131B5D">
        <w:rPr>
          <w:b/>
          <w:sz w:val="20"/>
          <w:szCs w:val="20"/>
        </w:rPr>
        <w:t>Data Science and Visualization:</w:t>
      </w:r>
      <w:r w:rsidRPr="00131B5D">
        <w:rPr>
          <w:bCs/>
          <w:sz w:val="20"/>
          <w:szCs w:val="20"/>
        </w:rPr>
        <w:t xml:space="preserve"> NumPy, Pandas, Matplotlib</w:t>
      </w:r>
    </w:p>
    <w:p w14:paraId="62C3CF72" w14:textId="325EC09E" w:rsidR="007E2543" w:rsidRPr="00131B5D" w:rsidRDefault="00BF450D" w:rsidP="007E2543">
      <w:pPr>
        <w:pStyle w:val="Heading2"/>
        <w:rPr>
          <w:color w:val="auto"/>
          <w:sz w:val="21"/>
          <w:szCs w:val="21"/>
        </w:rPr>
      </w:pPr>
      <w:r w:rsidRPr="00131B5D">
        <w:rPr>
          <w:color w:val="auto"/>
          <w:sz w:val="21"/>
          <w:szCs w:val="21"/>
        </w:rPr>
        <w:t>education</w:t>
      </w:r>
    </w:p>
    <w:p w14:paraId="0CFA3789" w14:textId="781040F1" w:rsidR="007E2543" w:rsidRPr="00131B5D" w:rsidRDefault="00BE2158" w:rsidP="007E2543">
      <w:pPr>
        <w:tabs>
          <w:tab w:val="right" w:pos="10224"/>
        </w:tabs>
        <w:spacing w:after="0" w:line="240" w:lineRule="auto"/>
        <w:rPr>
          <w:b/>
          <w:caps/>
          <w:sz w:val="15"/>
          <w:szCs w:val="15"/>
        </w:rPr>
      </w:pPr>
      <w:r w:rsidRPr="00131B5D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1FE7DB" wp14:editId="041C4D1F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6858000" cy="0"/>
                <wp:effectExtent l="0" t="12700" r="12700" b="12700"/>
                <wp:wrapNone/>
                <wp:docPr id="816879376" name="Straight Connector 816879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964BE8" id="Straight Connector 816879376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5pt" to="540pt,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" strokeweight="1.5pt">
                <v:stroke joinstyle="miter"/>
              </v:line>
            </w:pict>
          </mc:Fallback>
        </mc:AlternateContent>
      </w:r>
    </w:p>
    <w:p w14:paraId="663F54B9" w14:textId="5AA1D914" w:rsidR="00673E58" w:rsidRPr="00131B5D" w:rsidRDefault="00BF450D" w:rsidP="0011774B">
      <w:pPr>
        <w:spacing w:after="0" w:line="259" w:lineRule="auto"/>
        <w:contextualSpacing/>
        <w:rPr>
          <w:sz w:val="20"/>
          <w:szCs w:val="20"/>
        </w:rPr>
      </w:pPr>
      <w:r w:rsidRPr="00131B5D">
        <w:rPr>
          <w:b/>
          <w:bCs/>
          <w:sz w:val="20"/>
          <w:szCs w:val="20"/>
        </w:rPr>
        <w:t>M</w:t>
      </w:r>
      <w:r w:rsidR="006B5647" w:rsidRPr="00131B5D">
        <w:rPr>
          <w:b/>
          <w:bCs/>
          <w:sz w:val="20"/>
          <w:szCs w:val="20"/>
        </w:rPr>
        <w:t xml:space="preserve">aster of Science in </w:t>
      </w:r>
      <w:r w:rsidRPr="00131B5D">
        <w:rPr>
          <w:b/>
          <w:bCs/>
          <w:sz w:val="20"/>
          <w:szCs w:val="20"/>
        </w:rPr>
        <w:t>Phy</w:t>
      </w:r>
      <w:r w:rsidR="00403433" w:rsidRPr="00131B5D">
        <w:rPr>
          <w:b/>
          <w:bCs/>
          <w:sz w:val="20"/>
          <w:szCs w:val="20"/>
        </w:rPr>
        <w:t>sics</w:t>
      </w:r>
      <w:r w:rsidR="00403433" w:rsidRPr="00131B5D">
        <w:rPr>
          <w:sz w:val="20"/>
          <w:szCs w:val="20"/>
        </w:rPr>
        <w:t>, George Washington University</w:t>
      </w:r>
      <w:r w:rsidR="00DD3C04" w:rsidRPr="00131B5D">
        <w:rPr>
          <w:sz w:val="20"/>
          <w:szCs w:val="20"/>
        </w:rPr>
        <w:t>;</w:t>
      </w:r>
      <w:r w:rsidR="002025F9" w:rsidRPr="00131B5D">
        <w:rPr>
          <w:sz w:val="20"/>
          <w:szCs w:val="20"/>
        </w:rPr>
        <w:t xml:space="preserve"> Washington, DC</w:t>
      </w:r>
      <w:r w:rsidR="00DD3C04" w:rsidRPr="00131B5D">
        <w:rPr>
          <w:sz w:val="20"/>
          <w:szCs w:val="20"/>
        </w:rPr>
        <w:t>;</w:t>
      </w:r>
      <w:r w:rsidR="006B5647" w:rsidRPr="00131B5D">
        <w:rPr>
          <w:sz w:val="20"/>
          <w:szCs w:val="20"/>
        </w:rPr>
        <w:t xml:space="preserve"> May 2024</w:t>
      </w:r>
    </w:p>
    <w:p w14:paraId="156519C4" w14:textId="1D692142" w:rsidR="00BF450D" w:rsidRPr="00131B5D" w:rsidRDefault="005E4395" w:rsidP="0011774B">
      <w:pPr>
        <w:pStyle w:val="ListParagraph"/>
        <w:numPr>
          <w:ilvl w:val="0"/>
          <w:numId w:val="20"/>
        </w:numPr>
        <w:spacing w:line="259" w:lineRule="auto"/>
        <w:contextualSpacing/>
      </w:pPr>
      <w:r w:rsidRPr="00131B5D">
        <w:t>Concentration: Data Analysis and Programming.</w:t>
      </w:r>
    </w:p>
    <w:p w14:paraId="3B57A7A5" w14:textId="7448790E" w:rsidR="00B542E9" w:rsidRPr="00131B5D" w:rsidRDefault="00B542E9" w:rsidP="00131B5D">
      <w:pPr>
        <w:pStyle w:val="ListParagraph"/>
        <w:numPr>
          <w:ilvl w:val="0"/>
          <w:numId w:val="20"/>
        </w:numPr>
        <w:spacing w:line="259" w:lineRule="auto"/>
        <w:contextualSpacing/>
      </w:pPr>
      <w:r w:rsidRPr="00131B5D">
        <w:t>Relevant Coursework: Advanced Data Analysis, Frontend Development, Statistical Computing.</w:t>
      </w:r>
    </w:p>
    <w:p w14:paraId="0C45866D" w14:textId="28C7713F" w:rsidR="00BF450D" w:rsidRPr="00131B5D" w:rsidRDefault="00BF450D" w:rsidP="0011774B">
      <w:pPr>
        <w:spacing w:after="0" w:line="259" w:lineRule="auto"/>
        <w:contextualSpacing/>
        <w:rPr>
          <w:rFonts w:asciiTheme="minorHAnsi" w:hAnsiTheme="minorHAnsi" w:cstheme="minorHAnsi"/>
          <w:bCs/>
          <w:sz w:val="20"/>
          <w:szCs w:val="20"/>
        </w:rPr>
      </w:pPr>
      <w:r w:rsidRPr="00131B5D">
        <w:rPr>
          <w:rFonts w:asciiTheme="minorHAnsi" w:hAnsiTheme="minorHAnsi" w:cstheme="minorHAnsi"/>
          <w:b/>
          <w:bCs/>
          <w:sz w:val="20"/>
          <w:szCs w:val="20"/>
        </w:rPr>
        <w:t>B</w:t>
      </w:r>
      <w:r w:rsidR="006B5647" w:rsidRPr="00131B5D">
        <w:rPr>
          <w:rFonts w:asciiTheme="minorHAnsi" w:hAnsiTheme="minorHAnsi" w:cstheme="minorHAnsi"/>
          <w:b/>
          <w:bCs/>
          <w:sz w:val="20"/>
          <w:szCs w:val="20"/>
        </w:rPr>
        <w:t>achelor of Science</w:t>
      </w:r>
      <w:r w:rsidR="00DD3C04" w:rsidRPr="00131B5D">
        <w:rPr>
          <w:rFonts w:asciiTheme="minorHAnsi" w:hAnsiTheme="minorHAnsi" w:cstheme="minorHAnsi"/>
          <w:b/>
          <w:bCs/>
          <w:sz w:val="20"/>
          <w:szCs w:val="20"/>
        </w:rPr>
        <w:t xml:space="preserve"> in </w:t>
      </w:r>
      <w:r w:rsidR="002025F9" w:rsidRPr="00131B5D">
        <w:rPr>
          <w:rFonts w:asciiTheme="minorHAnsi" w:hAnsiTheme="minorHAnsi" w:cstheme="minorHAnsi"/>
          <w:b/>
          <w:bCs/>
          <w:sz w:val="20"/>
          <w:szCs w:val="20"/>
        </w:rPr>
        <w:t>Mathematics</w:t>
      </w:r>
      <w:r w:rsidR="00934409" w:rsidRPr="00131B5D">
        <w:rPr>
          <w:rFonts w:asciiTheme="minorHAnsi" w:hAnsiTheme="minorHAnsi" w:cstheme="minorHAnsi"/>
          <w:b/>
          <w:bCs/>
          <w:sz w:val="20"/>
          <w:szCs w:val="20"/>
        </w:rPr>
        <w:t xml:space="preserve"> and Physics</w:t>
      </w:r>
      <w:r w:rsidRPr="00131B5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025F9" w:rsidRPr="00131B5D">
        <w:rPr>
          <w:rFonts w:asciiTheme="minorHAnsi" w:hAnsiTheme="minorHAnsi" w:cstheme="minorHAnsi"/>
          <w:bCs/>
          <w:sz w:val="20"/>
          <w:szCs w:val="20"/>
        </w:rPr>
        <w:t>University</w:t>
      </w:r>
      <w:r w:rsidR="00934409" w:rsidRPr="00131B5D">
        <w:rPr>
          <w:rFonts w:asciiTheme="minorHAnsi" w:hAnsiTheme="minorHAnsi" w:cstheme="minorHAnsi"/>
          <w:bCs/>
          <w:sz w:val="20"/>
          <w:szCs w:val="20"/>
        </w:rPr>
        <w:t xml:space="preserve"> of California, Irvine</w:t>
      </w:r>
      <w:r w:rsidR="00DD3C04" w:rsidRPr="00131B5D">
        <w:rPr>
          <w:rFonts w:asciiTheme="minorHAnsi" w:hAnsiTheme="minorHAnsi" w:cstheme="minorHAnsi"/>
          <w:bCs/>
          <w:sz w:val="20"/>
          <w:szCs w:val="20"/>
        </w:rPr>
        <w:t>;</w:t>
      </w:r>
      <w:r w:rsidR="002025F9" w:rsidRPr="00131B5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4409" w:rsidRPr="00131B5D">
        <w:rPr>
          <w:rFonts w:asciiTheme="minorHAnsi" w:hAnsiTheme="minorHAnsi" w:cstheme="minorHAnsi"/>
          <w:bCs/>
          <w:sz w:val="20"/>
          <w:szCs w:val="20"/>
        </w:rPr>
        <w:t>Irvine,</w:t>
      </w:r>
      <w:r w:rsidR="002025F9" w:rsidRPr="00131B5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4409" w:rsidRPr="00131B5D">
        <w:rPr>
          <w:rFonts w:asciiTheme="minorHAnsi" w:hAnsiTheme="minorHAnsi" w:cstheme="minorHAnsi"/>
          <w:bCs/>
          <w:sz w:val="20"/>
          <w:szCs w:val="20"/>
        </w:rPr>
        <w:t>CA</w:t>
      </w:r>
      <w:r w:rsidR="00DD3C04" w:rsidRPr="00131B5D">
        <w:rPr>
          <w:rFonts w:asciiTheme="minorHAnsi" w:hAnsiTheme="minorHAnsi" w:cstheme="minorHAnsi"/>
          <w:bCs/>
          <w:sz w:val="20"/>
          <w:szCs w:val="20"/>
        </w:rPr>
        <w:t>;</w:t>
      </w:r>
      <w:r w:rsidR="006B5647" w:rsidRPr="00131B5D">
        <w:rPr>
          <w:rFonts w:asciiTheme="minorHAnsi" w:hAnsiTheme="minorHAnsi" w:cstheme="minorHAnsi"/>
          <w:bCs/>
          <w:sz w:val="20"/>
          <w:szCs w:val="20"/>
        </w:rPr>
        <w:t xml:space="preserve"> March 2022</w:t>
      </w:r>
    </w:p>
    <w:p w14:paraId="3253FE26" w14:textId="3694FF9E" w:rsidR="00BF450D" w:rsidRPr="00131B5D" w:rsidRDefault="000003AC" w:rsidP="0011774B">
      <w:pPr>
        <w:pStyle w:val="ListParagraph"/>
        <w:numPr>
          <w:ilvl w:val="0"/>
          <w:numId w:val="20"/>
        </w:numPr>
        <w:spacing w:line="259" w:lineRule="auto"/>
        <w:contextualSpacing/>
        <w:rPr>
          <w:rFonts w:cs="Calibri"/>
        </w:rPr>
      </w:pPr>
      <w:r w:rsidRPr="00131B5D">
        <w:rPr>
          <w:rFonts w:asciiTheme="minorHAnsi" w:hAnsiTheme="minorHAnsi" w:cstheme="minorHAnsi"/>
          <w:bCs/>
        </w:rPr>
        <w:t>Dean’s List</w:t>
      </w:r>
      <w:r w:rsidR="00F203FC" w:rsidRPr="00131B5D">
        <w:rPr>
          <w:rFonts w:asciiTheme="minorHAnsi" w:hAnsiTheme="minorHAnsi" w:cstheme="minorHAnsi"/>
          <w:bCs/>
        </w:rPr>
        <w:t xml:space="preserve"> 2018-2019, </w:t>
      </w:r>
      <w:r w:rsidR="005436E3" w:rsidRPr="00131B5D">
        <w:rPr>
          <w:rFonts w:asciiTheme="minorHAnsi" w:hAnsiTheme="minorHAnsi" w:cstheme="minorHAnsi"/>
          <w:bCs/>
        </w:rPr>
        <w:t>2021-</w:t>
      </w:r>
      <w:r w:rsidR="0086346E" w:rsidRPr="00131B5D">
        <w:rPr>
          <w:rFonts w:asciiTheme="minorHAnsi" w:hAnsiTheme="minorHAnsi" w:cstheme="minorHAnsi"/>
          <w:bCs/>
        </w:rPr>
        <w:t>2022</w:t>
      </w:r>
    </w:p>
    <w:p w14:paraId="06C9E73E" w14:textId="369398A9" w:rsidR="00315A7C" w:rsidRPr="00131B5D" w:rsidRDefault="00315A7C" w:rsidP="0011774B">
      <w:pPr>
        <w:pStyle w:val="ListParagraph"/>
        <w:numPr>
          <w:ilvl w:val="0"/>
          <w:numId w:val="20"/>
        </w:numPr>
        <w:spacing w:line="259" w:lineRule="auto"/>
        <w:contextualSpacing/>
        <w:rPr>
          <w:rFonts w:cs="Calibri"/>
        </w:rPr>
      </w:pPr>
      <w:r w:rsidRPr="00131B5D">
        <w:rPr>
          <w:rFonts w:asciiTheme="minorHAnsi" w:hAnsiTheme="minorHAnsi" w:cstheme="minorHAnsi"/>
          <w:bCs/>
        </w:rPr>
        <w:t>GPA 3.5/4.0</w:t>
      </w:r>
    </w:p>
    <w:p w14:paraId="73040EAE" w14:textId="04AEAF91" w:rsidR="007E2543" w:rsidRPr="00131B5D" w:rsidRDefault="00696D40" w:rsidP="007E2543">
      <w:pPr>
        <w:pStyle w:val="Heading2"/>
        <w:rPr>
          <w:color w:val="auto"/>
          <w:sz w:val="21"/>
          <w:szCs w:val="21"/>
        </w:rPr>
      </w:pPr>
      <w:r w:rsidRPr="00131B5D">
        <w:rPr>
          <w:color w:val="auto"/>
          <w:sz w:val="21"/>
          <w:szCs w:val="21"/>
        </w:rPr>
        <w:t xml:space="preserve">professional </w:t>
      </w:r>
      <w:r w:rsidR="00F3786F" w:rsidRPr="00131B5D">
        <w:rPr>
          <w:color w:val="auto"/>
          <w:sz w:val="21"/>
          <w:szCs w:val="21"/>
        </w:rPr>
        <w:t>Experience</w:t>
      </w:r>
    </w:p>
    <w:p w14:paraId="5CA52D15" w14:textId="3C91FBFB" w:rsidR="0098541F" w:rsidRPr="00131B5D" w:rsidRDefault="00BE2158" w:rsidP="007E2543">
      <w:pPr>
        <w:tabs>
          <w:tab w:val="right" w:pos="10224"/>
        </w:tabs>
        <w:spacing w:after="0" w:line="240" w:lineRule="auto"/>
        <w:rPr>
          <w:b/>
          <w:caps/>
          <w:sz w:val="20"/>
          <w:szCs w:val="20"/>
        </w:rPr>
      </w:pPr>
      <w:r w:rsidRPr="00131B5D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2C7A92" wp14:editId="7437171B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858000" cy="0"/>
                <wp:effectExtent l="0" t="12700" r="12700" b="12700"/>
                <wp:wrapNone/>
                <wp:docPr id="523949109" name="Straight Connector 523949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F8A798" id="Straight Connector 523949109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pt" to="540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" strokeweight="1.5pt">
                <v:stroke joinstyle="miter"/>
              </v:line>
            </w:pict>
          </mc:Fallback>
        </mc:AlternateContent>
      </w:r>
      <w:r w:rsidR="0098541F" w:rsidRPr="00131B5D">
        <w:rPr>
          <w:sz w:val="20"/>
          <w:szCs w:val="20"/>
        </w:rPr>
        <w:t xml:space="preserve"> </w:t>
      </w:r>
    </w:p>
    <w:p w14:paraId="38013812" w14:textId="66AE424D" w:rsidR="0036299C" w:rsidRPr="00131B5D" w:rsidRDefault="0036299C" w:rsidP="0036299C">
      <w:pPr>
        <w:tabs>
          <w:tab w:val="right" w:pos="10224"/>
        </w:tabs>
        <w:spacing w:after="0" w:line="240" w:lineRule="auto"/>
        <w:rPr>
          <w:b/>
          <w:caps/>
          <w:sz w:val="20"/>
          <w:szCs w:val="20"/>
        </w:rPr>
      </w:pPr>
      <w:r w:rsidRPr="00131B5D">
        <w:rPr>
          <w:b/>
          <w:caps/>
          <w:sz w:val="20"/>
          <w:szCs w:val="20"/>
        </w:rPr>
        <w:t xml:space="preserve">George washington University </w:t>
      </w:r>
      <w:r w:rsidRPr="00131B5D">
        <w:rPr>
          <w:b/>
          <w:bCs/>
          <w:sz w:val="20"/>
          <w:szCs w:val="20"/>
          <w:u w:val="dotted"/>
        </w:rPr>
        <w:tab/>
      </w:r>
      <w:r w:rsidRPr="00131B5D">
        <w:rPr>
          <w:sz w:val="20"/>
          <w:szCs w:val="20"/>
          <w:u w:val="dotted"/>
        </w:rPr>
        <w:t xml:space="preserve"> </w:t>
      </w:r>
      <w:r w:rsidRPr="00131B5D">
        <w:rPr>
          <w:b/>
          <w:bCs/>
          <w:sz w:val="20"/>
          <w:szCs w:val="20"/>
        </w:rPr>
        <w:t>Washington, DC</w:t>
      </w:r>
      <w:r w:rsidRPr="00131B5D">
        <w:rPr>
          <w:sz w:val="20"/>
          <w:szCs w:val="20"/>
        </w:rPr>
        <w:t xml:space="preserve"> </w:t>
      </w:r>
    </w:p>
    <w:p w14:paraId="69507C2D" w14:textId="09B0519E" w:rsidR="00D904C5" w:rsidRPr="00131B5D" w:rsidRDefault="00CA6EAA" w:rsidP="00320614">
      <w:pPr>
        <w:pStyle w:val="JobTitle"/>
        <w:numPr>
          <w:ilvl w:val="0"/>
          <w:numId w:val="0"/>
        </w:numPr>
        <w:rPr>
          <w:b w:val="0"/>
          <w:bCs/>
        </w:rPr>
      </w:pPr>
      <w:r w:rsidRPr="00131B5D">
        <w:t>Research Assistant</w:t>
      </w:r>
      <w:r w:rsidR="0098541F" w:rsidRPr="00131B5D">
        <w:t xml:space="preserve"> </w:t>
      </w:r>
      <w:r w:rsidR="00315A7C" w:rsidRPr="00131B5D">
        <w:t xml:space="preserve">&amp; Frontend Developer </w:t>
      </w:r>
      <w:r w:rsidR="0098541F" w:rsidRPr="00131B5D">
        <w:t>(</w:t>
      </w:r>
      <w:r w:rsidRPr="00131B5D">
        <w:t>June</w:t>
      </w:r>
      <w:r w:rsidR="0098541F" w:rsidRPr="00131B5D">
        <w:t xml:space="preserve"> 202</w:t>
      </w:r>
      <w:r w:rsidRPr="00131B5D">
        <w:t>3</w:t>
      </w:r>
      <w:r w:rsidR="0098541F" w:rsidRPr="00131B5D">
        <w:t xml:space="preserve"> to </w:t>
      </w:r>
      <w:r w:rsidRPr="00131B5D">
        <w:t>December 2023</w:t>
      </w:r>
      <w:r w:rsidR="0098541F" w:rsidRPr="00131B5D">
        <w:t>)</w:t>
      </w:r>
    </w:p>
    <w:p w14:paraId="7AE7BF43" w14:textId="27A15711" w:rsidR="002152A5" w:rsidRPr="00131B5D" w:rsidRDefault="002152A5" w:rsidP="0098541F">
      <w:pPr>
        <w:pStyle w:val="ListParagraph"/>
      </w:pPr>
      <w:r w:rsidRPr="00131B5D">
        <w:t>Developed frontend applications using React.js, TypeScript, and Material-UI.</w:t>
      </w:r>
    </w:p>
    <w:p w14:paraId="300E9420" w14:textId="7F71A873" w:rsidR="00696D40" w:rsidRPr="00131B5D" w:rsidRDefault="00696D40" w:rsidP="0098541F">
      <w:pPr>
        <w:pStyle w:val="ListParagraph"/>
      </w:pPr>
      <w:r w:rsidRPr="00131B5D">
        <w:t>Created responsive data visualization dashboards using</w:t>
      </w:r>
      <w:r w:rsidR="00CF67D8" w:rsidRPr="00131B5D">
        <w:t xml:space="preserve"> python</w:t>
      </w:r>
      <w:r w:rsidRPr="00131B5D">
        <w:t>.</w:t>
      </w:r>
    </w:p>
    <w:p w14:paraId="408A1A61" w14:textId="175DFC8F" w:rsidR="00696D40" w:rsidRPr="00131B5D" w:rsidRDefault="00696D40" w:rsidP="0098541F">
      <w:pPr>
        <w:pStyle w:val="ListParagraph"/>
      </w:pPr>
      <w:r w:rsidRPr="00131B5D">
        <w:t xml:space="preserve">Implemented Node.js backend with </w:t>
      </w:r>
      <w:r w:rsidR="00411B29" w:rsidRPr="00131B5D">
        <w:t>gene</w:t>
      </w:r>
      <w:r w:rsidRPr="00131B5D">
        <w:t xml:space="preserve"> database.</w:t>
      </w:r>
    </w:p>
    <w:p w14:paraId="090EB083" w14:textId="26341DD7" w:rsidR="0098541F" w:rsidRPr="00131B5D" w:rsidRDefault="00CF6460" w:rsidP="0098541F">
      <w:pPr>
        <w:pStyle w:val="ListParagraph"/>
      </w:pPr>
      <w:r w:rsidRPr="00131B5D">
        <w:t>Implemented machine learning algorithm with</w:t>
      </w:r>
      <w:r w:rsidR="00302F0F" w:rsidRPr="00131B5D">
        <w:t xml:space="preserve"> accuracy in </w:t>
      </w:r>
      <w:r w:rsidRPr="00131B5D">
        <w:t>gen</w:t>
      </w:r>
      <w:r w:rsidR="00F43D67" w:rsidRPr="00131B5D">
        <w:t>e</w:t>
      </w:r>
      <w:r w:rsidRPr="00131B5D">
        <w:t xml:space="preserve"> interaction</w:t>
      </w:r>
      <w:r w:rsidR="00302F0F" w:rsidRPr="00131B5D">
        <w:t xml:space="preserve"> detection</w:t>
      </w:r>
      <w:r w:rsidR="00320614" w:rsidRPr="00131B5D">
        <w:t xml:space="preserve"> </w:t>
      </w:r>
      <w:r w:rsidRPr="00131B5D">
        <w:t>at</w:t>
      </w:r>
      <w:r w:rsidR="00320614" w:rsidRPr="00131B5D">
        <w:t xml:space="preserve"> </w:t>
      </w:r>
      <w:r w:rsidR="00F43D67" w:rsidRPr="00131B5D">
        <w:t>70</w:t>
      </w:r>
      <w:r w:rsidR="00320614" w:rsidRPr="00131B5D">
        <w:t>%</w:t>
      </w:r>
      <w:r w:rsidR="008775B0" w:rsidRPr="00131B5D">
        <w:t>.</w:t>
      </w:r>
    </w:p>
    <w:p w14:paraId="271791C6" w14:textId="74827A10" w:rsidR="0098541F" w:rsidRPr="00131B5D" w:rsidRDefault="00CF6460" w:rsidP="00DB4356">
      <w:pPr>
        <w:pStyle w:val="ListParagraph"/>
      </w:pPr>
      <w:r w:rsidRPr="00131B5D">
        <w:t>Managed gene database with 1TB+ scientific data along with representing them visually</w:t>
      </w:r>
      <w:r w:rsidR="00320614" w:rsidRPr="00131B5D">
        <w:t>.</w:t>
      </w:r>
    </w:p>
    <w:p w14:paraId="3B2691BB" w14:textId="77777777" w:rsidR="00DB4356" w:rsidRPr="00131B5D" w:rsidRDefault="00DB4356" w:rsidP="00DB4356">
      <w:pPr>
        <w:pStyle w:val="ListParagraph"/>
        <w:numPr>
          <w:ilvl w:val="0"/>
          <w:numId w:val="0"/>
        </w:numPr>
        <w:ind w:left="720"/>
        <w:rPr>
          <w:sz w:val="18"/>
          <w:szCs w:val="18"/>
        </w:rPr>
      </w:pPr>
    </w:p>
    <w:p w14:paraId="5FCEE043" w14:textId="126115F5" w:rsidR="004F60B5" w:rsidRPr="00131B5D" w:rsidRDefault="00CA6EAA" w:rsidP="004F60B5">
      <w:pPr>
        <w:tabs>
          <w:tab w:val="right" w:pos="10224"/>
        </w:tabs>
        <w:spacing w:after="0" w:line="240" w:lineRule="auto"/>
        <w:rPr>
          <w:b/>
          <w:caps/>
          <w:sz w:val="20"/>
          <w:szCs w:val="20"/>
        </w:rPr>
      </w:pPr>
      <w:r w:rsidRPr="00131B5D">
        <w:rPr>
          <w:b/>
          <w:caps/>
          <w:sz w:val="20"/>
          <w:szCs w:val="20"/>
        </w:rPr>
        <w:t>University of california, Irvine</w:t>
      </w:r>
      <w:r w:rsidR="004F60B5" w:rsidRPr="00131B5D">
        <w:rPr>
          <w:b/>
          <w:bCs/>
          <w:sz w:val="20"/>
          <w:szCs w:val="20"/>
          <w:u w:val="dotted"/>
        </w:rPr>
        <w:tab/>
      </w:r>
      <w:r w:rsidR="00A90145" w:rsidRPr="00131B5D">
        <w:rPr>
          <w:sz w:val="20"/>
          <w:szCs w:val="20"/>
          <w:u w:val="dotted"/>
        </w:rPr>
        <w:t xml:space="preserve"> </w:t>
      </w:r>
      <w:proofErr w:type="spellStart"/>
      <w:r w:rsidRPr="00131B5D">
        <w:rPr>
          <w:b/>
          <w:bCs/>
          <w:sz w:val="20"/>
          <w:szCs w:val="20"/>
        </w:rPr>
        <w:t>Irvine</w:t>
      </w:r>
      <w:proofErr w:type="spellEnd"/>
      <w:r w:rsidRPr="00131B5D">
        <w:rPr>
          <w:b/>
          <w:bCs/>
          <w:sz w:val="20"/>
          <w:szCs w:val="20"/>
        </w:rPr>
        <w:t>, CA</w:t>
      </w:r>
      <w:r w:rsidR="004F60B5" w:rsidRPr="00131B5D">
        <w:rPr>
          <w:sz w:val="20"/>
          <w:szCs w:val="20"/>
        </w:rPr>
        <w:t xml:space="preserve"> </w:t>
      </w:r>
    </w:p>
    <w:p w14:paraId="4CCFD5F9" w14:textId="63F2B189" w:rsidR="000A33C8" w:rsidRPr="00131B5D" w:rsidRDefault="00CA6EAA" w:rsidP="00115D34">
      <w:pPr>
        <w:pStyle w:val="JobTitle"/>
        <w:numPr>
          <w:ilvl w:val="0"/>
          <w:numId w:val="0"/>
        </w:numPr>
      </w:pPr>
      <w:r w:rsidRPr="00131B5D">
        <w:t xml:space="preserve">Research Assistant </w:t>
      </w:r>
      <w:r w:rsidR="004F60B5" w:rsidRPr="00131B5D">
        <w:t>(</w:t>
      </w:r>
      <w:r w:rsidRPr="00131B5D">
        <w:t>September</w:t>
      </w:r>
      <w:r w:rsidR="004F60B5" w:rsidRPr="00131B5D">
        <w:t xml:space="preserve"> 2021 to </w:t>
      </w:r>
      <w:r w:rsidRPr="00131B5D">
        <w:t>February</w:t>
      </w:r>
      <w:r w:rsidR="003C4A21" w:rsidRPr="00131B5D">
        <w:t xml:space="preserve"> 202</w:t>
      </w:r>
      <w:r w:rsidRPr="00131B5D">
        <w:t>2</w:t>
      </w:r>
      <w:r w:rsidR="004F60B5" w:rsidRPr="00131B5D">
        <w:t>)</w:t>
      </w:r>
    </w:p>
    <w:p w14:paraId="1CA4B7DB" w14:textId="38697927" w:rsidR="00D8077E" w:rsidRPr="00131B5D" w:rsidRDefault="00D8077E" w:rsidP="00AC1415">
      <w:pPr>
        <w:pStyle w:val="ListParagraph"/>
      </w:pPr>
      <w:r w:rsidRPr="00131B5D">
        <w:t>Implemented automated classification systems using Python.</w:t>
      </w:r>
    </w:p>
    <w:p w14:paraId="48D44D07" w14:textId="0B346E12" w:rsidR="004F60B5" w:rsidRPr="00131B5D" w:rsidRDefault="002152A5" w:rsidP="00AC1415">
      <w:pPr>
        <w:pStyle w:val="ListParagraph"/>
      </w:pPr>
      <w:r w:rsidRPr="00131B5D">
        <w:t>Optimized backend algorithms</w:t>
      </w:r>
      <w:r w:rsidR="00CC1273" w:rsidRPr="00131B5D">
        <w:t xml:space="preserve"> by</w:t>
      </w:r>
      <w:r w:rsidRPr="00131B5D">
        <w:t xml:space="preserve"> reducing</w:t>
      </w:r>
      <w:r w:rsidR="00346210" w:rsidRPr="00131B5D">
        <w:t xml:space="preserve"> 35%</w:t>
      </w:r>
      <w:r w:rsidRPr="00131B5D">
        <w:t xml:space="preserve"> processing time</w:t>
      </w:r>
      <w:r w:rsidR="00A41D30" w:rsidRPr="00131B5D">
        <w:t xml:space="preserve"> and increas</w:t>
      </w:r>
      <w:r w:rsidR="00346210" w:rsidRPr="00131B5D">
        <w:t>ing 10%</w:t>
      </w:r>
      <w:r w:rsidR="00A41D30" w:rsidRPr="00131B5D">
        <w:t xml:space="preserve"> accuracy</w:t>
      </w:r>
      <w:r w:rsidR="00346210" w:rsidRPr="00131B5D">
        <w:t>.</w:t>
      </w:r>
    </w:p>
    <w:p w14:paraId="780AEDE0" w14:textId="221BD27A" w:rsidR="003810D3" w:rsidRPr="00131B5D" w:rsidRDefault="003810D3" w:rsidP="00AC1415">
      <w:pPr>
        <w:pStyle w:val="ListParagraph"/>
      </w:pPr>
      <w:r w:rsidRPr="00131B5D">
        <w:t>Created responsive design supporting multiple device types.</w:t>
      </w:r>
    </w:p>
    <w:p w14:paraId="42D7151F" w14:textId="01466302" w:rsidR="00696D40" w:rsidRPr="00131B5D" w:rsidRDefault="00696D40" w:rsidP="00AC1415">
      <w:pPr>
        <w:pStyle w:val="ListParagraph"/>
      </w:pPr>
      <w:r w:rsidRPr="00131B5D">
        <w:t xml:space="preserve">Developed real-time data visualization systems with </w:t>
      </w:r>
      <w:r w:rsidR="00F43D67" w:rsidRPr="00131B5D">
        <w:t>python</w:t>
      </w:r>
      <w:r w:rsidR="00411B29" w:rsidRPr="00131B5D">
        <w:t>.</w:t>
      </w:r>
    </w:p>
    <w:p w14:paraId="5F161F5E" w14:textId="6C737FEA" w:rsidR="00411B29" w:rsidRPr="00131B5D" w:rsidRDefault="00411B29" w:rsidP="00AC1415">
      <w:pPr>
        <w:pStyle w:val="ListParagraph"/>
      </w:pPr>
      <w:r w:rsidRPr="00131B5D">
        <w:t>Created responsive user interfaces supporting cross-browser compatibility.</w:t>
      </w:r>
    </w:p>
    <w:p w14:paraId="131AB362" w14:textId="7980FB88" w:rsidR="006E6890" w:rsidRPr="00131B5D" w:rsidRDefault="00CF67D8" w:rsidP="00BF450D">
      <w:pPr>
        <w:pStyle w:val="Heading2"/>
        <w:rPr>
          <w:color w:val="auto"/>
          <w:sz w:val="21"/>
          <w:szCs w:val="21"/>
        </w:rPr>
      </w:pPr>
      <w:bookmarkStart w:id="0" w:name="_Hlk170315055"/>
      <w:r w:rsidRPr="00131B5D">
        <w:rPr>
          <w:color w:val="auto"/>
          <w:sz w:val="21"/>
          <w:szCs w:val="21"/>
        </w:rPr>
        <w:t xml:space="preserve">technical </w:t>
      </w:r>
      <w:r w:rsidR="00BF450D" w:rsidRPr="00131B5D">
        <w:rPr>
          <w:color w:val="auto"/>
          <w:sz w:val="21"/>
          <w:szCs w:val="21"/>
        </w:rPr>
        <w:t>projects</w:t>
      </w:r>
      <w:r w:rsidR="005D0712" w:rsidRPr="00131B5D">
        <w:rPr>
          <w:color w:val="auto"/>
          <w:sz w:val="21"/>
          <w:szCs w:val="21"/>
        </w:rPr>
        <w:t xml:space="preserve"> </w:t>
      </w:r>
    </w:p>
    <w:bookmarkEnd w:id="0"/>
    <w:p w14:paraId="7E60B3F5" w14:textId="643E775B" w:rsidR="006E6890" w:rsidRPr="00131B5D" w:rsidRDefault="00BE2158" w:rsidP="00F5239A">
      <w:pPr>
        <w:tabs>
          <w:tab w:val="right" w:pos="10224"/>
        </w:tabs>
        <w:spacing w:after="0" w:line="240" w:lineRule="auto"/>
        <w:rPr>
          <w:b/>
          <w:caps/>
          <w:sz w:val="15"/>
          <w:szCs w:val="15"/>
        </w:rPr>
      </w:pPr>
      <w:r w:rsidRPr="00131B5D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C5A01B" wp14:editId="36A0381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858000" cy="0"/>
                <wp:effectExtent l="0" t="12700" r="12700" b="12700"/>
                <wp:wrapNone/>
                <wp:docPr id="690616780" name="Straight Connector 690616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AC1A07" id="Straight Connector 690616780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6pt" to="540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" strokeweight="1.5pt">
                <v:stroke joinstyle="miter"/>
              </v:line>
            </w:pict>
          </mc:Fallback>
        </mc:AlternateContent>
      </w:r>
    </w:p>
    <w:p w14:paraId="66A5681C" w14:textId="5590B85F" w:rsidR="00C35F2B" w:rsidRPr="00131B5D" w:rsidRDefault="00933156" w:rsidP="00C35F2B">
      <w:pPr>
        <w:spacing w:after="0"/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Zentry</w:t>
      </w:r>
      <w:proofErr w:type="spellEnd"/>
      <w:r>
        <w:rPr>
          <w:b/>
          <w:bCs/>
          <w:sz w:val="20"/>
          <w:szCs w:val="20"/>
        </w:rPr>
        <w:t xml:space="preserve"> Clone with React.js,</w:t>
      </w:r>
      <w:r w:rsidR="009C4C7B">
        <w:rPr>
          <w:b/>
          <w:bCs/>
          <w:sz w:val="20"/>
          <w:szCs w:val="20"/>
        </w:rPr>
        <w:t xml:space="preserve"> </w:t>
      </w:r>
      <w:proofErr w:type="spellStart"/>
      <w:r w:rsidR="009C4C7B">
        <w:rPr>
          <w:b/>
          <w:bCs/>
          <w:sz w:val="20"/>
          <w:szCs w:val="20"/>
        </w:rPr>
        <w:t>Vite</w:t>
      </w:r>
      <w:proofErr w:type="spellEnd"/>
      <w:r w:rsidR="009C4C7B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TailwindCSS</w:t>
      </w:r>
      <w:proofErr w:type="spellEnd"/>
      <w:r>
        <w:rPr>
          <w:b/>
          <w:bCs/>
          <w:sz w:val="20"/>
          <w:szCs w:val="20"/>
        </w:rPr>
        <w:t>, JavaScript, and GSAP</w:t>
      </w:r>
    </w:p>
    <w:p w14:paraId="22AF185C" w14:textId="19E5C9DA" w:rsidR="000B746F" w:rsidRPr="00131B5D" w:rsidRDefault="000B746F" w:rsidP="001D2EF8">
      <w:pPr>
        <w:pStyle w:val="ListParagraph"/>
      </w:pPr>
      <w:r w:rsidRPr="00131B5D">
        <w:t>Developed a</w:t>
      </w:r>
      <w:r w:rsidR="00933156">
        <w:t xml:space="preserve"> clone</w:t>
      </w:r>
      <w:r w:rsidRPr="00131B5D">
        <w:t xml:space="preserve"> </w:t>
      </w:r>
      <w:r w:rsidR="00865CE9" w:rsidRPr="00131B5D">
        <w:t xml:space="preserve">website </w:t>
      </w:r>
      <w:r w:rsidR="00933156">
        <w:t>for zentry.com</w:t>
      </w:r>
      <w:r w:rsidRPr="00131B5D">
        <w:t>.</w:t>
      </w:r>
    </w:p>
    <w:p w14:paraId="25BFCC9E" w14:textId="3E4E4B44" w:rsidR="00865CE9" w:rsidRPr="00131B5D" w:rsidRDefault="00933156" w:rsidP="001D2EF8">
      <w:pPr>
        <w:pStyle w:val="ListParagraph"/>
      </w:pPr>
      <w:r>
        <w:t>Crafted a video section featuring interactive videos where you can change them by clicking in the middle of the videos.</w:t>
      </w:r>
    </w:p>
    <w:p w14:paraId="0C6A4789" w14:textId="1A24B1E9" w:rsidR="00865CE9" w:rsidRPr="00131B5D" w:rsidRDefault="00933156" w:rsidP="001D2EF8">
      <w:pPr>
        <w:pStyle w:val="ListParagraph"/>
      </w:pPr>
      <w:r>
        <w:t>Implemented a navbar that disappears when scrolling down the web page and shows up when scrolling up.</w:t>
      </w:r>
    </w:p>
    <w:p w14:paraId="4E9264F0" w14:textId="571F9832" w:rsidR="00F43D67" w:rsidRDefault="00933156" w:rsidP="004D14D7">
      <w:pPr>
        <w:pStyle w:val="ListParagraph"/>
      </w:pPr>
      <w:r>
        <w:t>Pieced block-themed feature showing section where different games are beautifully stacked tog</w:t>
      </w:r>
      <w:r w:rsidR="009C4C7B">
        <w:t>e</w:t>
      </w:r>
      <w:r>
        <w:t>ther.</w:t>
      </w:r>
    </w:p>
    <w:p w14:paraId="0303A33D" w14:textId="02D0EF1A" w:rsidR="009C4C7B" w:rsidRPr="00131B5D" w:rsidRDefault="009C4C7B" w:rsidP="004D14D7">
      <w:pPr>
        <w:pStyle w:val="ListParagraph"/>
      </w:pPr>
      <w:r>
        <w:t>“Arrowed” an arrow-shaped fading effect when scrolling down from the initial video interface.</w:t>
      </w:r>
    </w:p>
    <w:p w14:paraId="5F5452C6" w14:textId="5478CCD1" w:rsidR="00C35F2B" w:rsidRPr="00131B5D" w:rsidRDefault="00933156" w:rsidP="00DE7567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YC Directory with Next.js 15, React.js</w:t>
      </w:r>
      <w:r w:rsidR="009C4C7B">
        <w:rPr>
          <w:b/>
          <w:bCs/>
          <w:sz w:val="20"/>
          <w:szCs w:val="20"/>
        </w:rPr>
        <w:t>, Node.js</w:t>
      </w:r>
      <w:r>
        <w:rPr>
          <w:b/>
          <w:bCs/>
          <w:sz w:val="20"/>
          <w:szCs w:val="20"/>
        </w:rPr>
        <w:t>,</w:t>
      </w:r>
      <w:r w:rsidR="009C4C7B">
        <w:rPr>
          <w:b/>
          <w:bCs/>
          <w:sz w:val="20"/>
          <w:szCs w:val="20"/>
        </w:rPr>
        <w:t xml:space="preserve"> </w:t>
      </w:r>
      <w:proofErr w:type="spellStart"/>
      <w:r w:rsidR="009C4C7B">
        <w:rPr>
          <w:b/>
          <w:bCs/>
          <w:sz w:val="20"/>
          <w:szCs w:val="20"/>
        </w:rPr>
        <w:t>Vite</w:t>
      </w:r>
      <w:proofErr w:type="spellEnd"/>
      <w:r w:rsidR="009C4C7B">
        <w:rPr>
          <w:b/>
          <w:bCs/>
          <w:sz w:val="20"/>
          <w:szCs w:val="20"/>
        </w:rPr>
        <w:t>,</w:t>
      </w:r>
      <w:r>
        <w:rPr>
          <w:b/>
          <w:bCs/>
          <w:sz w:val="20"/>
          <w:szCs w:val="20"/>
        </w:rPr>
        <w:t xml:space="preserve"> TypeScript, </w:t>
      </w:r>
      <w:proofErr w:type="spellStart"/>
      <w:r>
        <w:rPr>
          <w:b/>
          <w:bCs/>
          <w:sz w:val="20"/>
          <w:szCs w:val="20"/>
        </w:rPr>
        <w:t>Shadcn</w:t>
      </w:r>
      <w:proofErr w:type="spellEnd"/>
      <w:r>
        <w:rPr>
          <w:b/>
          <w:bCs/>
          <w:sz w:val="20"/>
          <w:szCs w:val="20"/>
        </w:rPr>
        <w:t>,</w:t>
      </w:r>
      <w:r w:rsidR="009C4C7B">
        <w:rPr>
          <w:b/>
          <w:bCs/>
          <w:sz w:val="20"/>
          <w:szCs w:val="20"/>
        </w:rPr>
        <w:t xml:space="preserve"> and</w:t>
      </w:r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TailwindCSS</w:t>
      </w:r>
      <w:proofErr w:type="spellEnd"/>
    </w:p>
    <w:p w14:paraId="240B4702" w14:textId="79A3F0FD" w:rsidR="00CF67D8" w:rsidRPr="00131B5D" w:rsidRDefault="00CF67D8" w:rsidP="00CF67D8">
      <w:pPr>
        <w:pStyle w:val="ListParagraph"/>
      </w:pPr>
      <w:r w:rsidRPr="00131B5D">
        <w:t xml:space="preserve">Developed a </w:t>
      </w:r>
      <w:r w:rsidR="00933156">
        <w:t>website where startup companies can register and login using GitHub and post startup company information.</w:t>
      </w:r>
    </w:p>
    <w:p w14:paraId="19D661E4" w14:textId="6AF52A8D" w:rsidR="001D2EF8" w:rsidRPr="00131B5D" w:rsidRDefault="00933156" w:rsidP="00570A5F">
      <w:pPr>
        <w:pStyle w:val="ListParagraph"/>
      </w:pPr>
      <w:r>
        <w:t>Implemented a responsive search bar where users can search startup companies with keyword in their names or regions.</w:t>
      </w:r>
    </w:p>
    <w:p w14:paraId="48A857A5" w14:textId="4DFBC835" w:rsidR="00CF67D8" w:rsidRPr="00131B5D" w:rsidRDefault="00933156" w:rsidP="00570A5F">
      <w:pPr>
        <w:pStyle w:val="ListParagraph"/>
      </w:pPr>
      <w:r>
        <w:t>Created a distinctive interface for startups that posts to check their post.</w:t>
      </w:r>
    </w:p>
    <w:p w14:paraId="1375ADC4" w14:textId="660A4B1D" w:rsidR="00865CE9" w:rsidRPr="00131B5D" w:rsidRDefault="009C4C7B" w:rsidP="00570A5F">
      <w:pPr>
        <w:pStyle w:val="ListParagraph"/>
      </w:pPr>
      <w:r>
        <w:t>Incorporated a posting system where users can put descriptions of their startup companies and as well upload picture links.</w:t>
      </w:r>
    </w:p>
    <w:p w14:paraId="5CEB1DFB" w14:textId="4F532CFC" w:rsidR="00CF67D8" w:rsidRPr="00131B5D" w:rsidRDefault="009C4C7B" w:rsidP="00570A5F">
      <w:pPr>
        <w:pStyle w:val="ListParagraph"/>
      </w:pPr>
      <w:r>
        <w:t>Included a feature where view counters are used on each post.</w:t>
      </w:r>
    </w:p>
    <w:p w14:paraId="217DA77B" w14:textId="5F720B7E" w:rsidR="00F43D67" w:rsidRPr="00131B5D" w:rsidRDefault="00131B5D" w:rsidP="00F43D67">
      <w:pPr>
        <w:pStyle w:val="Heading2"/>
        <w:rPr>
          <w:color w:val="auto"/>
          <w:sz w:val="21"/>
          <w:szCs w:val="21"/>
        </w:rPr>
      </w:pPr>
      <w:r w:rsidRPr="00131B5D">
        <w:rPr>
          <w:color w:val="auto"/>
          <w:sz w:val="21"/>
          <w:szCs w:val="21"/>
        </w:rPr>
        <w:t>Certifications</w:t>
      </w:r>
      <w:r w:rsidR="00F43D67" w:rsidRPr="00131B5D">
        <w:rPr>
          <w:color w:val="auto"/>
          <w:sz w:val="21"/>
          <w:szCs w:val="21"/>
        </w:rPr>
        <w:t xml:space="preserve"> </w:t>
      </w:r>
    </w:p>
    <w:p w14:paraId="349F489C" w14:textId="352FBA9D" w:rsidR="00F43D67" w:rsidRPr="00131B5D" w:rsidRDefault="00BE2158" w:rsidP="00F43D67">
      <w:pPr>
        <w:spacing w:after="0"/>
        <w:rPr>
          <w:sz w:val="20"/>
          <w:szCs w:val="20"/>
        </w:rPr>
      </w:pPr>
      <w:r w:rsidRPr="00131B5D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EE522" wp14:editId="5738CCD7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6858000" cy="0"/>
                <wp:effectExtent l="0" t="12700" r="12700" b="12700"/>
                <wp:wrapNone/>
                <wp:docPr id="585346290" name="Straight Connector 585346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41B2C5" id="Straight Connector 585346290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pt" to="540pt,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" strokeweight="1.5pt">
                <v:stroke joinstyle="miter"/>
              </v:line>
            </w:pict>
          </mc:Fallback>
        </mc:AlternateContent>
      </w:r>
    </w:p>
    <w:p w14:paraId="29744607" w14:textId="1E4A55F7" w:rsidR="00F43D67" w:rsidRPr="00131B5D" w:rsidRDefault="00F43D67" w:rsidP="00F43D67">
      <w:pPr>
        <w:spacing w:after="0"/>
        <w:rPr>
          <w:sz w:val="20"/>
          <w:szCs w:val="20"/>
        </w:rPr>
      </w:pPr>
      <w:r w:rsidRPr="00131B5D">
        <w:rPr>
          <w:sz w:val="20"/>
          <w:szCs w:val="20"/>
        </w:rPr>
        <w:t>FES certified Frontend Developer</w:t>
      </w:r>
    </w:p>
    <w:sectPr w:rsidR="00F43D67" w:rsidRPr="00131B5D" w:rsidSect="007209BC">
      <w:headerReference w:type="even" r:id="rId12"/>
      <w:headerReference w:type="default" r:id="rId13"/>
      <w:footerReference w:type="first" r:id="rId14"/>
      <w:pgSz w:w="12240" w:h="15840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9CE14" w14:textId="77777777" w:rsidR="00135F0C" w:rsidRDefault="00135F0C" w:rsidP="00675661">
      <w:pPr>
        <w:spacing w:after="0" w:line="240" w:lineRule="auto"/>
      </w:pPr>
      <w:r>
        <w:separator/>
      </w:r>
    </w:p>
  </w:endnote>
  <w:endnote w:type="continuationSeparator" w:id="0">
    <w:p w14:paraId="1C22F006" w14:textId="77777777" w:rsidR="00135F0C" w:rsidRDefault="00135F0C" w:rsidP="00675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8D9AD" w14:textId="7C1CBAE7" w:rsidR="00675661" w:rsidRPr="00675661" w:rsidRDefault="00675661" w:rsidP="00A06BD3">
    <w:pPr>
      <w:pStyle w:val="Footer"/>
      <w:jc w:val="cen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EA3F0" w14:textId="77777777" w:rsidR="00135F0C" w:rsidRDefault="00135F0C" w:rsidP="00675661">
      <w:pPr>
        <w:spacing w:after="0" w:line="240" w:lineRule="auto"/>
      </w:pPr>
      <w:r>
        <w:separator/>
      </w:r>
    </w:p>
  </w:footnote>
  <w:footnote w:type="continuationSeparator" w:id="0">
    <w:p w14:paraId="6E9E3939" w14:textId="77777777" w:rsidR="00135F0C" w:rsidRDefault="00135F0C" w:rsidP="00675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4F2C3" w14:textId="3E66C416" w:rsidR="00675661" w:rsidRDefault="00922930" w:rsidP="00585B9A">
    <w:pPr>
      <w:tabs>
        <w:tab w:val="right" w:pos="10260"/>
      </w:tabs>
      <w:spacing w:after="0" w:line="240" w:lineRule="auto"/>
      <w:rPr>
        <w:noProof/>
        <w:sz w:val="20"/>
        <w:szCs w:val="20"/>
      </w:rPr>
    </w:pPr>
    <w:r>
      <w:rPr>
        <w:rFonts w:ascii="Cambria" w:hAnsi="Cambria"/>
        <w:b/>
        <w:sz w:val="36"/>
        <w:szCs w:val="36"/>
      </w:rPr>
      <w:t>John Smith</w:t>
    </w:r>
    <w:r w:rsidR="00675661">
      <w:rPr>
        <w:sz w:val="20"/>
        <w:szCs w:val="20"/>
      </w:rPr>
      <w:tab/>
    </w:r>
    <w:r>
      <w:rPr>
        <w:sz w:val="20"/>
        <w:szCs w:val="20"/>
      </w:rPr>
      <w:t>000</w:t>
    </w:r>
    <w:r w:rsidR="00F04776" w:rsidRPr="00541482">
      <w:rPr>
        <w:sz w:val="20"/>
        <w:szCs w:val="20"/>
      </w:rPr>
      <w:t>-</w:t>
    </w:r>
    <w:r>
      <w:rPr>
        <w:sz w:val="20"/>
        <w:szCs w:val="20"/>
      </w:rPr>
      <w:t>000</w:t>
    </w:r>
    <w:r w:rsidR="00F04776" w:rsidRPr="00541482">
      <w:rPr>
        <w:sz w:val="20"/>
        <w:szCs w:val="20"/>
      </w:rPr>
      <w:t>-</w:t>
    </w:r>
    <w:r>
      <w:rPr>
        <w:sz w:val="20"/>
        <w:szCs w:val="20"/>
      </w:rPr>
      <w:t>0000</w:t>
    </w:r>
    <w:r w:rsidR="00675661" w:rsidRPr="00541482">
      <w:rPr>
        <w:sz w:val="20"/>
        <w:szCs w:val="20"/>
      </w:rPr>
      <w:t xml:space="preserve"> </w:t>
    </w:r>
    <w:r w:rsidR="00675661" w:rsidRPr="00541482">
      <w:rPr>
        <w:sz w:val="20"/>
        <w:szCs w:val="20"/>
      </w:rPr>
      <w:sym w:font="Wingdings 2" w:char="F0A1"/>
    </w:r>
    <w:r w:rsidR="00675661" w:rsidRPr="00541482">
      <w:rPr>
        <w:sz w:val="20"/>
        <w:szCs w:val="20"/>
      </w:rPr>
      <w:t xml:space="preserve">  </w:t>
    </w:r>
    <w:r>
      <w:rPr>
        <w:sz w:val="20"/>
        <w:szCs w:val="20"/>
      </w:rPr>
      <w:t>email</w:t>
    </w:r>
    <w:r w:rsidR="004F68AF" w:rsidRPr="00541482">
      <w:rPr>
        <w:sz w:val="20"/>
        <w:szCs w:val="20"/>
      </w:rPr>
      <w:t>@gmail</w:t>
    </w:r>
    <w:r w:rsidR="00F04776" w:rsidRPr="00541482">
      <w:rPr>
        <w:sz w:val="20"/>
        <w:szCs w:val="20"/>
      </w:rPr>
      <w:t>.com</w:t>
    </w:r>
    <w:r w:rsidR="00675661" w:rsidRPr="00541482">
      <w:rPr>
        <w:sz w:val="20"/>
        <w:szCs w:val="20"/>
      </w:rPr>
      <w:t xml:space="preserve">  </w:t>
    </w:r>
    <w:r w:rsidR="00675661" w:rsidRPr="00541482">
      <w:rPr>
        <w:sz w:val="20"/>
        <w:szCs w:val="20"/>
      </w:rPr>
      <w:sym w:font="Wingdings 2" w:char="F0A1"/>
    </w:r>
    <w:r w:rsidR="00675661" w:rsidRPr="00541482">
      <w:rPr>
        <w:sz w:val="20"/>
        <w:szCs w:val="20"/>
      </w:rPr>
      <w:t xml:space="preserve">  Résumé Page </w:t>
    </w:r>
    <w:r w:rsidR="00B1393C" w:rsidRPr="00541482">
      <w:rPr>
        <w:sz w:val="20"/>
        <w:szCs w:val="20"/>
      </w:rPr>
      <w:t>2</w:t>
    </w:r>
  </w:p>
  <w:p w14:paraId="0F61E54E" w14:textId="77777777" w:rsidR="00585B9A" w:rsidRDefault="00585B9A" w:rsidP="00585B9A">
    <w:pPr>
      <w:tabs>
        <w:tab w:val="right" w:pos="10260"/>
      </w:tabs>
      <w:spacing w:after="0" w:line="240" w:lineRule="auto"/>
      <w:rPr>
        <w:noProof/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1689E4A" wp14:editId="1725046F">
              <wp:simplePos x="0" y="0"/>
              <wp:positionH relativeFrom="column">
                <wp:posOffset>-68580</wp:posOffset>
              </wp:positionH>
              <wp:positionV relativeFrom="paragraph">
                <wp:posOffset>132080</wp:posOffset>
              </wp:positionV>
              <wp:extent cx="664464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4464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014788" id="Straight Connector 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0.4pt" to="517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" strokecolor="black [3200]" strokeweight="1.5pt">
              <v:stroke joinstyle="miter"/>
            </v:line>
          </w:pict>
        </mc:Fallback>
      </mc:AlternateContent>
    </w:r>
  </w:p>
  <w:p w14:paraId="39A6993C" w14:textId="77777777" w:rsidR="00585B9A" w:rsidRDefault="00585B9A" w:rsidP="00585B9A">
    <w:pPr>
      <w:tabs>
        <w:tab w:val="right" w:pos="10260"/>
      </w:tabs>
      <w:spacing w:after="0" w:line="240" w:lineRule="auto"/>
      <w:rPr>
        <w:sz w:val="20"/>
        <w:szCs w:val="20"/>
      </w:rPr>
    </w:pPr>
  </w:p>
  <w:p w14:paraId="4751599B" w14:textId="77777777" w:rsidR="00675661" w:rsidRDefault="00675661" w:rsidP="00675661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B71FA0" w14:textId="77777777" w:rsidR="00675661" w:rsidRDefault="00675661">
    <w:pPr>
      <w:pStyle w:val="Header"/>
    </w:pPr>
    <w:r>
      <w:t>[Type text]</w:t>
    </w:r>
  </w:p>
  <w:p w14:paraId="40451F48" w14:textId="77777777" w:rsidR="00675661" w:rsidRDefault="00675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124A3"/>
    <w:multiLevelType w:val="multilevel"/>
    <w:tmpl w:val="5944E3A4"/>
    <w:styleLink w:val="CurrentList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C17C2"/>
    <w:multiLevelType w:val="hybridMultilevel"/>
    <w:tmpl w:val="627A7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0B5361"/>
    <w:multiLevelType w:val="hybridMultilevel"/>
    <w:tmpl w:val="FB9661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FA648E"/>
    <w:multiLevelType w:val="hybridMultilevel"/>
    <w:tmpl w:val="BF325C36"/>
    <w:lvl w:ilvl="0" w:tplc="B90C80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91C10"/>
    <w:multiLevelType w:val="multilevel"/>
    <w:tmpl w:val="93AE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E17B87"/>
    <w:multiLevelType w:val="hybridMultilevel"/>
    <w:tmpl w:val="AE0ECF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92D51"/>
    <w:multiLevelType w:val="hybridMultilevel"/>
    <w:tmpl w:val="5944E3A4"/>
    <w:lvl w:ilvl="0" w:tplc="C954532A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41856"/>
    <w:multiLevelType w:val="hybridMultilevel"/>
    <w:tmpl w:val="F87AFB72"/>
    <w:lvl w:ilvl="0" w:tplc="90DA9A96">
      <w:start w:val="190"/>
      <w:numFmt w:val="bullet"/>
      <w:lvlText w:val="-"/>
      <w:lvlJc w:val="left"/>
      <w:pPr>
        <w:ind w:left="189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 w15:restartNumberingAfterBreak="0">
    <w:nsid w:val="37992C1C"/>
    <w:multiLevelType w:val="hybridMultilevel"/>
    <w:tmpl w:val="F3803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C4B1B"/>
    <w:multiLevelType w:val="multilevel"/>
    <w:tmpl w:val="5944E3A4"/>
    <w:styleLink w:val="CurrentList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3784F"/>
    <w:multiLevelType w:val="hybridMultilevel"/>
    <w:tmpl w:val="E38AD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62A0C"/>
    <w:multiLevelType w:val="multilevel"/>
    <w:tmpl w:val="5944E3A4"/>
    <w:styleLink w:val="CurrentList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03CCF"/>
    <w:multiLevelType w:val="hybridMultilevel"/>
    <w:tmpl w:val="1C100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435AC6"/>
    <w:multiLevelType w:val="hybridMultilevel"/>
    <w:tmpl w:val="56880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7C231F"/>
    <w:multiLevelType w:val="hybridMultilevel"/>
    <w:tmpl w:val="E7CC1A6E"/>
    <w:lvl w:ilvl="0" w:tplc="61C40BD0">
      <w:start w:val="1"/>
      <w:numFmt w:val="bullet"/>
      <w:pStyle w:val="JobTitle"/>
      <w:lvlText w:val=""/>
      <w:lvlJc w:val="left"/>
      <w:pPr>
        <w:ind w:left="720" w:hanging="360"/>
      </w:pPr>
      <w:rPr>
        <w:rFonts w:ascii="Wingdings 3" w:hAnsi="Wingdings 3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13904"/>
    <w:multiLevelType w:val="multilevel"/>
    <w:tmpl w:val="1984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2570DB"/>
    <w:multiLevelType w:val="hybridMultilevel"/>
    <w:tmpl w:val="D3DE9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F569D"/>
    <w:multiLevelType w:val="hybridMultilevel"/>
    <w:tmpl w:val="315A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8292D"/>
    <w:multiLevelType w:val="multilevel"/>
    <w:tmpl w:val="A1FC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2F1229"/>
    <w:multiLevelType w:val="multilevel"/>
    <w:tmpl w:val="5944E3A4"/>
    <w:styleLink w:val="CurrentList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864984">
    <w:abstractNumId w:val="14"/>
  </w:num>
  <w:num w:numId="2" w16cid:durableId="294021752">
    <w:abstractNumId w:val="6"/>
  </w:num>
  <w:num w:numId="3" w16cid:durableId="1336810238">
    <w:abstractNumId w:val="5"/>
  </w:num>
  <w:num w:numId="4" w16cid:durableId="541091195">
    <w:abstractNumId w:val="7"/>
  </w:num>
  <w:num w:numId="5" w16cid:durableId="411196854">
    <w:abstractNumId w:val="4"/>
  </w:num>
  <w:num w:numId="6" w16cid:durableId="725103497">
    <w:abstractNumId w:val="17"/>
  </w:num>
  <w:num w:numId="7" w16cid:durableId="2068800762">
    <w:abstractNumId w:val="10"/>
  </w:num>
  <w:num w:numId="8" w16cid:durableId="1667781750">
    <w:abstractNumId w:val="13"/>
  </w:num>
  <w:num w:numId="9" w16cid:durableId="711997192">
    <w:abstractNumId w:val="3"/>
  </w:num>
  <w:num w:numId="10" w16cid:durableId="1629126593">
    <w:abstractNumId w:val="18"/>
  </w:num>
  <w:num w:numId="11" w16cid:durableId="473571985">
    <w:abstractNumId w:val="15"/>
  </w:num>
  <w:num w:numId="12" w16cid:durableId="1271161168">
    <w:abstractNumId w:val="1"/>
  </w:num>
  <w:num w:numId="13" w16cid:durableId="1789348086">
    <w:abstractNumId w:val="12"/>
  </w:num>
  <w:num w:numId="14" w16cid:durableId="385685634">
    <w:abstractNumId w:val="16"/>
  </w:num>
  <w:num w:numId="15" w16cid:durableId="989555202">
    <w:abstractNumId w:val="0"/>
  </w:num>
  <w:num w:numId="16" w16cid:durableId="1356154630">
    <w:abstractNumId w:val="19"/>
  </w:num>
  <w:num w:numId="17" w16cid:durableId="1241600176">
    <w:abstractNumId w:val="11"/>
  </w:num>
  <w:num w:numId="18" w16cid:durableId="223954089">
    <w:abstractNumId w:val="9"/>
  </w:num>
  <w:num w:numId="19" w16cid:durableId="1621185411">
    <w:abstractNumId w:val="2"/>
  </w:num>
  <w:num w:numId="20" w16cid:durableId="13037281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oNotDisplayPageBoundaries/>
  <w:proofState w:spelling="clean" w:grammar="clean"/>
  <w:attachedTemplate r:id="rId1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0MLO0MDY1NDE2NDNX0lEKTi0uzszPAymwqAUAxm92HCwAAAA="/>
  </w:docVars>
  <w:rsids>
    <w:rsidRoot w:val="00ED7143"/>
    <w:rsid w:val="000003AC"/>
    <w:rsid w:val="0001498A"/>
    <w:rsid w:val="00016074"/>
    <w:rsid w:val="000247BB"/>
    <w:rsid w:val="000254BE"/>
    <w:rsid w:val="000255C3"/>
    <w:rsid w:val="00037988"/>
    <w:rsid w:val="00051C83"/>
    <w:rsid w:val="0005313E"/>
    <w:rsid w:val="00071ECE"/>
    <w:rsid w:val="00074D9C"/>
    <w:rsid w:val="00081C64"/>
    <w:rsid w:val="00084347"/>
    <w:rsid w:val="00092D8E"/>
    <w:rsid w:val="00094BF0"/>
    <w:rsid w:val="00097382"/>
    <w:rsid w:val="000A2942"/>
    <w:rsid w:val="000A33C8"/>
    <w:rsid w:val="000B47BE"/>
    <w:rsid w:val="000B52C2"/>
    <w:rsid w:val="000B6DDE"/>
    <w:rsid w:val="000B746F"/>
    <w:rsid w:val="000C2A1E"/>
    <w:rsid w:val="000D083A"/>
    <w:rsid w:val="000E0F49"/>
    <w:rsid w:val="000F50EC"/>
    <w:rsid w:val="00104DBF"/>
    <w:rsid w:val="001144CB"/>
    <w:rsid w:val="00115D34"/>
    <w:rsid w:val="00115D8B"/>
    <w:rsid w:val="00116D4D"/>
    <w:rsid w:val="00116D8A"/>
    <w:rsid w:val="0011774B"/>
    <w:rsid w:val="00131B5D"/>
    <w:rsid w:val="00135F0C"/>
    <w:rsid w:val="001601D5"/>
    <w:rsid w:val="001646B2"/>
    <w:rsid w:val="00164844"/>
    <w:rsid w:val="00173821"/>
    <w:rsid w:val="001A08E0"/>
    <w:rsid w:val="001A1DA8"/>
    <w:rsid w:val="001A3811"/>
    <w:rsid w:val="001B49E0"/>
    <w:rsid w:val="001B69D0"/>
    <w:rsid w:val="001C2941"/>
    <w:rsid w:val="001C650A"/>
    <w:rsid w:val="001D0651"/>
    <w:rsid w:val="001D2EF8"/>
    <w:rsid w:val="001D4A6D"/>
    <w:rsid w:val="001D7E0B"/>
    <w:rsid w:val="001E2424"/>
    <w:rsid w:val="001F20F0"/>
    <w:rsid w:val="001F4A81"/>
    <w:rsid w:val="001F79C4"/>
    <w:rsid w:val="002025F9"/>
    <w:rsid w:val="0020452C"/>
    <w:rsid w:val="0020493D"/>
    <w:rsid w:val="002152A5"/>
    <w:rsid w:val="0022712C"/>
    <w:rsid w:val="0023415B"/>
    <w:rsid w:val="0023599A"/>
    <w:rsid w:val="00246C40"/>
    <w:rsid w:val="0025157F"/>
    <w:rsid w:val="00254677"/>
    <w:rsid w:val="00255D76"/>
    <w:rsid w:val="00257ED4"/>
    <w:rsid w:val="002614EE"/>
    <w:rsid w:val="00263831"/>
    <w:rsid w:val="00276FA9"/>
    <w:rsid w:val="00280360"/>
    <w:rsid w:val="00281896"/>
    <w:rsid w:val="00286B2C"/>
    <w:rsid w:val="00287B82"/>
    <w:rsid w:val="002901EC"/>
    <w:rsid w:val="0029026C"/>
    <w:rsid w:val="002A4E7F"/>
    <w:rsid w:val="002C1F6A"/>
    <w:rsid w:val="002C2ECF"/>
    <w:rsid w:val="002C42AC"/>
    <w:rsid w:val="002C5287"/>
    <w:rsid w:val="002D1C41"/>
    <w:rsid w:val="002D2756"/>
    <w:rsid w:val="002E2A62"/>
    <w:rsid w:val="002E2B24"/>
    <w:rsid w:val="002E62AE"/>
    <w:rsid w:val="002E7FE2"/>
    <w:rsid w:val="002F54D8"/>
    <w:rsid w:val="00302F0F"/>
    <w:rsid w:val="00315A7C"/>
    <w:rsid w:val="003179C7"/>
    <w:rsid w:val="00320614"/>
    <w:rsid w:val="00326B17"/>
    <w:rsid w:val="00331A07"/>
    <w:rsid w:val="00333E85"/>
    <w:rsid w:val="00334093"/>
    <w:rsid w:val="00334DE8"/>
    <w:rsid w:val="00336126"/>
    <w:rsid w:val="003373D3"/>
    <w:rsid w:val="003407F1"/>
    <w:rsid w:val="00340BF7"/>
    <w:rsid w:val="00343C7D"/>
    <w:rsid w:val="00343FB7"/>
    <w:rsid w:val="00346210"/>
    <w:rsid w:val="0036299C"/>
    <w:rsid w:val="0036361C"/>
    <w:rsid w:val="00367036"/>
    <w:rsid w:val="0037738D"/>
    <w:rsid w:val="00380BEE"/>
    <w:rsid w:val="003810D3"/>
    <w:rsid w:val="00387AB4"/>
    <w:rsid w:val="003922B4"/>
    <w:rsid w:val="00392474"/>
    <w:rsid w:val="003B5E79"/>
    <w:rsid w:val="003B758D"/>
    <w:rsid w:val="003C4A21"/>
    <w:rsid w:val="003D6C7C"/>
    <w:rsid w:val="003E023C"/>
    <w:rsid w:val="003E7554"/>
    <w:rsid w:val="003F23E8"/>
    <w:rsid w:val="003F38D5"/>
    <w:rsid w:val="00400239"/>
    <w:rsid w:val="00400B46"/>
    <w:rsid w:val="00403433"/>
    <w:rsid w:val="00411B29"/>
    <w:rsid w:val="0041338F"/>
    <w:rsid w:val="00430093"/>
    <w:rsid w:val="004309AC"/>
    <w:rsid w:val="004409F7"/>
    <w:rsid w:val="00445787"/>
    <w:rsid w:val="00451289"/>
    <w:rsid w:val="004513AC"/>
    <w:rsid w:val="00454D1A"/>
    <w:rsid w:val="004610D4"/>
    <w:rsid w:val="00467A35"/>
    <w:rsid w:val="004728A4"/>
    <w:rsid w:val="00480576"/>
    <w:rsid w:val="004818E1"/>
    <w:rsid w:val="00482499"/>
    <w:rsid w:val="004A69E7"/>
    <w:rsid w:val="004B2D12"/>
    <w:rsid w:val="004C4C5C"/>
    <w:rsid w:val="004C6EE2"/>
    <w:rsid w:val="004D0A1D"/>
    <w:rsid w:val="004D19E7"/>
    <w:rsid w:val="004D2A48"/>
    <w:rsid w:val="004D3B45"/>
    <w:rsid w:val="004D4CB8"/>
    <w:rsid w:val="004D7720"/>
    <w:rsid w:val="004E46A4"/>
    <w:rsid w:val="004E6CF8"/>
    <w:rsid w:val="004F4652"/>
    <w:rsid w:val="004F60B5"/>
    <w:rsid w:val="004F68AF"/>
    <w:rsid w:val="004F7A48"/>
    <w:rsid w:val="00500C8B"/>
    <w:rsid w:val="00501D8A"/>
    <w:rsid w:val="0051221A"/>
    <w:rsid w:val="00520603"/>
    <w:rsid w:val="00523AE9"/>
    <w:rsid w:val="005308D7"/>
    <w:rsid w:val="005313C6"/>
    <w:rsid w:val="00533FE3"/>
    <w:rsid w:val="005344A0"/>
    <w:rsid w:val="005345CF"/>
    <w:rsid w:val="00534B75"/>
    <w:rsid w:val="00535B3D"/>
    <w:rsid w:val="005402A4"/>
    <w:rsid w:val="00541482"/>
    <w:rsid w:val="005436E3"/>
    <w:rsid w:val="00544027"/>
    <w:rsid w:val="00553D49"/>
    <w:rsid w:val="00555732"/>
    <w:rsid w:val="00564602"/>
    <w:rsid w:val="00570A5F"/>
    <w:rsid w:val="005750DC"/>
    <w:rsid w:val="00575779"/>
    <w:rsid w:val="0057689A"/>
    <w:rsid w:val="00580604"/>
    <w:rsid w:val="00585B9A"/>
    <w:rsid w:val="0059557B"/>
    <w:rsid w:val="005A5F37"/>
    <w:rsid w:val="005B362A"/>
    <w:rsid w:val="005B3CDD"/>
    <w:rsid w:val="005B6C94"/>
    <w:rsid w:val="005C0AE3"/>
    <w:rsid w:val="005C66D7"/>
    <w:rsid w:val="005D0712"/>
    <w:rsid w:val="005D0F1D"/>
    <w:rsid w:val="005D5501"/>
    <w:rsid w:val="005D681D"/>
    <w:rsid w:val="005D7446"/>
    <w:rsid w:val="005D7EDE"/>
    <w:rsid w:val="005E4395"/>
    <w:rsid w:val="005E60A5"/>
    <w:rsid w:val="005E77A1"/>
    <w:rsid w:val="00614125"/>
    <w:rsid w:val="00622145"/>
    <w:rsid w:val="00623FE7"/>
    <w:rsid w:val="006272C9"/>
    <w:rsid w:val="00627D02"/>
    <w:rsid w:val="00631242"/>
    <w:rsid w:val="00635240"/>
    <w:rsid w:val="00635D7A"/>
    <w:rsid w:val="00641309"/>
    <w:rsid w:val="006423C5"/>
    <w:rsid w:val="00646BD7"/>
    <w:rsid w:val="00647B11"/>
    <w:rsid w:val="00653E21"/>
    <w:rsid w:val="0066031F"/>
    <w:rsid w:val="006728C4"/>
    <w:rsid w:val="00673E58"/>
    <w:rsid w:val="00675661"/>
    <w:rsid w:val="00676080"/>
    <w:rsid w:val="00676F28"/>
    <w:rsid w:val="0067708B"/>
    <w:rsid w:val="00683639"/>
    <w:rsid w:val="00694B4F"/>
    <w:rsid w:val="00696D40"/>
    <w:rsid w:val="006A0596"/>
    <w:rsid w:val="006A1386"/>
    <w:rsid w:val="006A6F49"/>
    <w:rsid w:val="006B1083"/>
    <w:rsid w:val="006B43E1"/>
    <w:rsid w:val="006B5647"/>
    <w:rsid w:val="006C14AE"/>
    <w:rsid w:val="006D05AE"/>
    <w:rsid w:val="006D6C4A"/>
    <w:rsid w:val="006E6890"/>
    <w:rsid w:val="006F0DE0"/>
    <w:rsid w:val="006F568F"/>
    <w:rsid w:val="006F6036"/>
    <w:rsid w:val="006F7F99"/>
    <w:rsid w:val="0070145E"/>
    <w:rsid w:val="00706E79"/>
    <w:rsid w:val="007118D8"/>
    <w:rsid w:val="0071290A"/>
    <w:rsid w:val="007209BC"/>
    <w:rsid w:val="00722562"/>
    <w:rsid w:val="00733D6F"/>
    <w:rsid w:val="00734D94"/>
    <w:rsid w:val="007377C8"/>
    <w:rsid w:val="0074335C"/>
    <w:rsid w:val="00746C48"/>
    <w:rsid w:val="00750BEF"/>
    <w:rsid w:val="00755513"/>
    <w:rsid w:val="007646E3"/>
    <w:rsid w:val="00774E3E"/>
    <w:rsid w:val="00782295"/>
    <w:rsid w:val="007860C2"/>
    <w:rsid w:val="007C442F"/>
    <w:rsid w:val="007C4533"/>
    <w:rsid w:val="007C7C82"/>
    <w:rsid w:val="007D6E51"/>
    <w:rsid w:val="007E0612"/>
    <w:rsid w:val="007E2543"/>
    <w:rsid w:val="007F220C"/>
    <w:rsid w:val="007F3EB3"/>
    <w:rsid w:val="00801DD0"/>
    <w:rsid w:val="00804C7D"/>
    <w:rsid w:val="0080667B"/>
    <w:rsid w:val="00812166"/>
    <w:rsid w:val="008123A3"/>
    <w:rsid w:val="008141A1"/>
    <w:rsid w:val="008148D9"/>
    <w:rsid w:val="00823603"/>
    <w:rsid w:val="0083160F"/>
    <w:rsid w:val="0084069A"/>
    <w:rsid w:val="008463C3"/>
    <w:rsid w:val="008625EA"/>
    <w:rsid w:val="0086346E"/>
    <w:rsid w:val="0086491F"/>
    <w:rsid w:val="00865CE9"/>
    <w:rsid w:val="00865CEC"/>
    <w:rsid w:val="00871CE6"/>
    <w:rsid w:val="00873CE5"/>
    <w:rsid w:val="008745A2"/>
    <w:rsid w:val="00876C38"/>
    <w:rsid w:val="008775B0"/>
    <w:rsid w:val="00880F55"/>
    <w:rsid w:val="00881F48"/>
    <w:rsid w:val="008A1F06"/>
    <w:rsid w:val="008A3D46"/>
    <w:rsid w:val="008B6D4C"/>
    <w:rsid w:val="008D2085"/>
    <w:rsid w:val="008D39A4"/>
    <w:rsid w:val="008D6910"/>
    <w:rsid w:val="008E7D36"/>
    <w:rsid w:val="008F1DEC"/>
    <w:rsid w:val="00905769"/>
    <w:rsid w:val="0090757B"/>
    <w:rsid w:val="0091163A"/>
    <w:rsid w:val="00912778"/>
    <w:rsid w:val="0092030A"/>
    <w:rsid w:val="00922930"/>
    <w:rsid w:val="0092561D"/>
    <w:rsid w:val="00932B63"/>
    <w:rsid w:val="00933156"/>
    <w:rsid w:val="00934409"/>
    <w:rsid w:val="0094242C"/>
    <w:rsid w:val="0094461E"/>
    <w:rsid w:val="009609AC"/>
    <w:rsid w:val="009757D2"/>
    <w:rsid w:val="009771EA"/>
    <w:rsid w:val="00982D32"/>
    <w:rsid w:val="0098541F"/>
    <w:rsid w:val="00986645"/>
    <w:rsid w:val="00993526"/>
    <w:rsid w:val="00994ABD"/>
    <w:rsid w:val="0099677F"/>
    <w:rsid w:val="009A235B"/>
    <w:rsid w:val="009B2C96"/>
    <w:rsid w:val="009C4C7B"/>
    <w:rsid w:val="009D0ED3"/>
    <w:rsid w:val="009D119E"/>
    <w:rsid w:val="009E0748"/>
    <w:rsid w:val="009E1E0A"/>
    <w:rsid w:val="009F004C"/>
    <w:rsid w:val="009F3408"/>
    <w:rsid w:val="009F4EDA"/>
    <w:rsid w:val="00A01D80"/>
    <w:rsid w:val="00A029AA"/>
    <w:rsid w:val="00A04868"/>
    <w:rsid w:val="00A06BD3"/>
    <w:rsid w:val="00A30E3D"/>
    <w:rsid w:val="00A3268A"/>
    <w:rsid w:val="00A40893"/>
    <w:rsid w:val="00A41432"/>
    <w:rsid w:val="00A41D30"/>
    <w:rsid w:val="00A428F0"/>
    <w:rsid w:val="00A43951"/>
    <w:rsid w:val="00A45A8C"/>
    <w:rsid w:val="00A47225"/>
    <w:rsid w:val="00A47878"/>
    <w:rsid w:val="00A5135C"/>
    <w:rsid w:val="00A561DD"/>
    <w:rsid w:val="00A6160B"/>
    <w:rsid w:val="00A61642"/>
    <w:rsid w:val="00A72E33"/>
    <w:rsid w:val="00A745D0"/>
    <w:rsid w:val="00A74ABD"/>
    <w:rsid w:val="00A7506C"/>
    <w:rsid w:val="00A90145"/>
    <w:rsid w:val="00AB60FB"/>
    <w:rsid w:val="00AC1415"/>
    <w:rsid w:val="00AC4FF4"/>
    <w:rsid w:val="00AC5967"/>
    <w:rsid w:val="00AC5E6A"/>
    <w:rsid w:val="00AD4842"/>
    <w:rsid w:val="00AD6DDF"/>
    <w:rsid w:val="00AE14B2"/>
    <w:rsid w:val="00AE2E0B"/>
    <w:rsid w:val="00AE3D97"/>
    <w:rsid w:val="00AE5AE1"/>
    <w:rsid w:val="00AF02A8"/>
    <w:rsid w:val="00AF1470"/>
    <w:rsid w:val="00AF1E44"/>
    <w:rsid w:val="00AF3964"/>
    <w:rsid w:val="00B015AE"/>
    <w:rsid w:val="00B0222D"/>
    <w:rsid w:val="00B13170"/>
    <w:rsid w:val="00B1393C"/>
    <w:rsid w:val="00B14CEE"/>
    <w:rsid w:val="00B17FDE"/>
    <w:rsid w:val="00B20B2C"/>
    <w:rsid w:val="00B23DB2"/>
    <w:rsid w:val="00B260FA"/>
    <w:rsid w:val="00B33838"/>
    <w:rsid w:val="00B40DF8"/>
    <w:rsid w:val="00B44E12"/>
    <w:rsid w:val="00B542E9"/>
    <w:rsid w:val="00B54657"/>
    <w:rsid w:val="00B57C5D"/>
    <w:rsid w:val="00B60E2F"/>
    <w:rsid w:val="00B627D3"/>
    <w:rsid w:val="00B65E3B"/>
    <w:rsid w:val="00B6733D"/>
    <w:rsid w:val="00B90562"/>
    <w:rsid w:val="00B92FCC"/>
    <w:rsid w:val="00B96E57"/>
    <w:rsid w:val="00BA076D"/>
    <w:rsid w:val="00BA0F82"/>
    <w:rsid w:val="00BA62D2"/>
    <w:rsid w:val="00BB7C38"/>
    <w:rsid w:val="00BC14D4"/>
    <w:rsid w:val="00BC7850"/>
    <w:rsid w:val="00BD1CF2"/>
    <w:rsid w:val="00BD3788"/>
    <w:rsid w:val="00BE0AAA"/>
    <w:rsid w:val="00BE2158"/>
    <w:rsid w:val="00BE5258"/>
    <w:rsid w:val="00BE7B77"/>
    <w:rsid w:val="00BF12A4"/>
    <w:rsid w:val="00BF450D"/>
    <w:rsid w:val="00C04828"/>
    <w:rsid w:val="00C05C3A"/>
    <w:rsid w:val="00C206DA"/>
    <w:rsid w:val="00C21309"/>
    <w:rsid w:val="00C247B4"/>
    <w:rsid w:val="00C27BCD"/>
    <w:rsid w:val="00C351FF"/>
    <w:rsid w:val="00C35F2B"/>
    <w:rsid w:val="00C40608"/>
    <w:rsid w:val="00C41DCB"/>
    <w:rsid w:val="00C43693"/>
    <w:rsid w:val="00C52366"/>
    <w:rsid w:val="00C528C6"/>
    <w:rsid w:val="00C54175"/>
    <w:rsid w:val="00C5685B"/>
    <w:rsid w:val="00C639CF"/>
    <w:rsid w:val="00C64122"/>
    <w:rsid w:val="00C6756A"/>
    <w:rsid w:val="00C761DF"/>
    <w:rsid w:val="00C92B79"/>
    <w:rsid w:val="00CA193B"/>
    <w:rsid w:val="00CA6EAA"/>
    <w:rsid w:val="00CB0513"/>
    <w:rsid w:val="00CC1273"/>
    <w:rsid w:val="00CC3AD6"/>
    <w:rsid w:val="00CC6C51"/>
    <w:rsid w:val="00CE03D8"/>
    <w:rsid w:val="00CE41DE"/>
    <w:rsid w:val="00CE7998"/>
    <w:rsid w:val="00CF5D11"/>
    <w:rsid w:val="00CF6460"/>
    <w:rsid w:val="00CF67D8"/>
    <w:rsid w:val="00D00669"/>
    <w:rsid w:val="00D03B21"/>
    <w:rsid w:val="00D04E71"/>
    <w:rsid w:val="00D12605"/>
    <w:rsid w:val="00D128CE"/>
    <w:rsid w:val="00D60574"/>
    <w:rsid w:val="00D71F76"/>
    <w:rsid w:val="00D7214D"/>
    <w:rsid w:val="00D8077E"/>
    <w:rsid w:val="00D80EFD"/>
    <w:rsid w:val="00D904C5"/>
    <w:rsid w:val="00DA0AA3"/>
    <w:rsid w:val="00DA0EB1"/>
    <w:rsid w:val="00DA3CF3"/>
    <w:rsid w:val="00DB02E1"/>
    <w:rsid w:val="00DB4356"/>
    <w:rsid w:val="00DD0C68"/>
    <w:rsid w:val="00DD29EB"/>
    <w:rsid w:val="00DD3C04"/>
    <w:rsid w:val="00DE33CE"/>
    <w:rsid w:val="00DE4982"/>
    <w:rsid w:val="00DE7567"/>
    <w:rsid w:val="00E01C96"/>
    <w:rsid w:val="00E10DCB"/>
    <w:rsid w:val="00E12F9A"/>
    <w:rsid w:val="00E15F3E"/>
    <w:rsid w:val="00E167D0"/>
    <w:rsid w:val="00E23EB2"/>
    <w:rsid w:val="00E32190"/>
    <w:rsid w:val="00E32515"/>
    <w:rsid w:val="00E55351"/>
    <w:rsid w:val="00E5706C"/>
    <w:rsid w:val="00E7300D"/>
    <w:rsid w:val="00E92964"/>
    <w:rsid w:val="00E9392A"/>
    <w:rsid w:val="00E95AD6"/>
    <w:rsid w:val="00EA311D"/>
    <w:rsid w:val="00EA625B"/>
    <w:rsid w:val="00EA7B64"/>
    <w:rsid w:val="00EC2DFC"/>
    <w:rsid w:val="00ED164A"/>
    <w:rsid w:val="00ED3F32"/>
    <w:rsid w:val="00ED6051"/>
    <w:rsid w:val="00ED6CEE"/>
    <w:rsid w:val="00ED6E1B"/>
    <w:rsid w:val="00ED7143"/>
    <w:rsid w:val="00EE0B74"/>
    <w:rsid w:val="00EE1213"/>
    <w:rsid w:val="00EE1F61"/>
    <w:rsid w:val="00EF1838"/>
    <w:rsid w:val="00EF6E21"/>
    <w:rsid w:val="00F04776"/>
    <w:rsid w:val="00F203FC"/>
    <w:rsid w:val="00F20C14"/>
    <w:rsid w:val="00F231EA"/>
    <w:rsid w:val="00F25A9B"/>
    <w:rsid w:val="00F3578C"/>
    <w:rsid w:val="00F3786F"/>
    <w:rsid w:val="00F43D67"/>
    <w:rsid w:val="00F50A6B"/>
    <w:rsid w:val="00F5239A"/>
    <w:rsid w:val="00F61A5A"/>
    <w:rsid w:val="00F61A6C"/>
    <w:rsid w:val="00F62231"/>
    <w:rsid w:val="00F64965"/>
    <w:rsid w:val="00F81D42"/>
    <w:rsid w:val="00F83F68"/>
    <w:rsid w:val="00F84591"/>
    <w:rsid w:val="00F861C6"/>
    <w:rsid w:val="00F91E28"/>
    <w:rsid w:val="00F9281C"/>
    <w:rsid w:val="00F93324"/>
    <w:rsid w:val="00F93B41"/>
    <w:rsid w:val="00FA6485"/>
    <w:rsid w:val="00FC0104"/>
    <w:rsid w:val="00FC55A0"/>
    <w:rsid w:val="00FC7FA7"/>
    <w:rsid w:val="00FD2AD6"/>
    <w:rsid w:val="00FD454C"/>
    <w:rsid w:val="00FD6BDF"/>
    <w:rsid w:val="00FE09D0"/>
    <w:rsid w:val="00FE5ECD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A8A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EB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C64"/>
    <w:pPr>
      <w:spacing w:after="0" w:line="240" w:lineRule="auto"/>
      <w:jc w:val="center"/>
      <w:outlineLvl w:val="0"/>
    </w:pPr>
    <w:rPr>
      <w:rFonts w:ascii="Cambria" w:hAnsi="Cambria"/>
      <w:b/>
      <w:color w:val="637052" w:themeColor="text2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C64"/>
    <w:pPr>
      <w:spacing w:after="0" w:line="240" w:lineRule="auto"/>
      <w:jc w:val="center"/>
      <w:outlineLvl w:val="1"/>
    </w:pPr>
    <w:rPr>
      <w:rFonts w:ascii="Cambria" w:hAnsi="Cambria"/>
      <w:b/>
      <w:caps/>
      <w:color w:val="637052" w:themeColor="text2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4787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566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7566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756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7566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75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C64"/>
    <w:pPr>
      <w:numPr>
        <w:numId w:val="2"/>
      </w:numPr>
      <w:spacing w:after="0" w:line="240" w:lineRule="auto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81C64"/>
    <w:rPr>
      <w:rFonts w:ascii="Cambria" w:hAnsi="Cambria"/>
      <w:b/>
      <w:color w:val="637052" w:themeColor="text2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C64"/>
    <w:pPr>
      <w:spacing w:before="40" w:after="0" w:line="240" w:lineRule="auto"/>
      <w:jc w:val="center"/>
    </w:pPr>
    <w:rPr>
      <w:b/>
      <w:color w:val="637052" w:themeColor="text2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081C64"/>
    <w:rPr>
      <w:b/>
      <w:color w:val="637052" w:themeColor="text2"/>
    </w:rPr>
  </w:style>
  <w:style w:type="character" w:customStyle="1" w:styleId="Heading2Char">
    <w:name w:val="Heading 2 Char"/>
    <w:basedOn w:val="DefaultParagraphFont"/>
    <w:link w:val="Heading2"/>
    <w:uiPriority w:val="9"/>
    <w:rsid w:val="00081C64"/>
    <w:rPr>
      <w:rFonts w:ascii="Cambria" w:hAnsi="Cambria"/>
      <w:b/>
      <w:caps/>
      <w:color w:val="637052" w:themeColor="text2"/>
      <w:sz w:val="24"/>
    </w:rPr>
  </w:style>
  <w:style w:type="paragraph" w:customStyle="1" w:styleId="SnapshotBox">
    <w:name w:val="Snapshot Box"/>
    <w:basedOn w:val="Normal"/>
    <w:qFormat/>
    <w:rsid w:val="00081C64"/>
    <w:pPr>
      <w:pBdr>
        <w:top w:val="single" w:sz="6" w:space="1" w:color="637052" w:themeColor="text2"/>
        <w:left w:val="single" w:sz="6" w:space="4" w:color="637052" w:themeColor="text2"/>
        <w:bottom w:val="single" w:sz="6" w:space="1" w:color="637052" w:themeColor="text2"/>
        <w:right w:val="single" w:sz="6" w:space="4" w:color="637052" w:themeColor="text2"/>
      </w:pBdr>
      <w:shd w:val="clear" w:color="auto" w:fill="DFE4DA" w:themeFill="text2" w:themeFillTint="33"/>
      <w:spacing w:after="0" w:line="240" w:lineRule="auto"/>
    </w:pPr>
    <w:rPr>
      <w:sz w:val="20"/>
      <w:szCs w:val="20"/>
    </w:rPr>
  </w:style>
  <w:style w:type="paragraph" w:customStyle="1" w:styleId="JobTitle">
    <w:name w:val="Job Title"/>
    <w:basedOn w:val="Normal"/>
    <w:qFormat/>
    <w:rsid w:val="00081C64"/>
    <w:pPr>
      <w:numPr>
        <w:numId w:val="1"/>
      </w:numPr>
      <w:spacing w:after="0" w:line="240" w:lineRule="auto"/>
    </w:pPr>
    <w:rPr>
      <w:b/>
      <w:sz w:val="20"/>
      <w:szCs w:val="20"/>
    </w:rPr>
  </w:style>
  <w:style w:type="paragraph" w:customStyle="1" w:styleId="EmployerLine">
    <w:name w:val="Employer Line"/>
    <w:basedOn w:val="Normal"/>
    <w:qFormat/>
    <w:rsid w:val="00646BD7"/>
    <w:pPr>
      <w:tabs>
        <w:tab w:val="right" w:pos="10170"/>
      </w:tabs>
      <w:spacing w:after="0" w:line="240" w:lineRule="auto"/>
    </w:pPr>
    <w:rPr>
      <w:b/>
      <w:color w:val="865640" w:themeColor="accent3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D0E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0E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0ED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E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0ED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B2C96"/>
    <w:rPr>
      <w:color w:val="605E5C"/>
      <w:shd w:val="clear" w:color="auto" w:fill="E1DFDD"/>
    </w:rPr>
  </w:style>
  <w:style w:type="paragraph" w:customStyle="1" w:styleId="pf0">
    <w:name w:val="pf0"/>
    <w:basedOn w:val="Normal"/>
    <w:rsid w:val="00EA7B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f01">
    <w:name w:val="cf01"/>
    <w:basedOn w:val="DefaultParagraphFont"/>
    <w:rsid w:val="00EA7B64"/>
    <w:rPr>
      <w:rFonts w:ascii="Segoe UI" w:hAnsi="Segoe UI" w:cs="Segoe UI" w:hint="default"/>
      <w:b/>
      <w:bCs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A7B6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28C6"/>
    <w:rPr>
      <w:color w:val="8C8C8C" w:themeColor="followedHyperlink"/>
      <w:u w:val="single"/>
    </w:rPr>
  </w:style>
  <w:style w:type="numbering" w:customStyle="1" w:styleId="CurrentList1">
    <w:name w:val="Current List1"/>
    <w:uiPriority w:val="99"/>
    <w:rsid w:val="00EF1838"/>
    <w:pPr>
      <w:numPr>
        <w:numId w:val="15"/>
      </w:numPr>
    </w:pPr>
  </w:style>
  <w:style w:type="numbering" w:customStyle="1" w:styleId="CurrentList2">
    <w:name w:val="Current List2"/>
    <w:uiPriority w:val="99"/>
    <w:rsid w:val="00EF1838"/>
    <w:pPr>
      <w:numPr>
        <w:numId w:val="16"/>
      </w:numPr>
    </w:pPr>
  </w:style>
  <w:style w:type="numbering" w:customStyle="1" w:styleId="CurrentList3">
    <w:name w:val="Current List3"/>
    <w:uiPriority w:val="99"/>
    <w:rsid w:val="00EF1838"/>
    <w:pPr>
      <w:numPr>
        <w:numId w:val="17"/>
      </w:numPr>
    </w:pPr>
  </w:style>
  <w:style w:type="numbering" w:customStyle="1" w:styleId="CurrentList4">
    <w:name w:val="Current List4"/>
    <w:uiPriority w:val="99"/>
    <w:rsid w:val="00EF1838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uantumMarttY-tape2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ukunyunqmty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ukunyun.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ukunyun-turbo.com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yruf\AppData\Local\Temp\Temp1_Career-Booster-Resume-Template.zip\Career%20Booster%20Resume%20Template.dotx" TargetMode="Externa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928887-9626-4B85-B15E-FD0E76E6E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C:\Users\jyruf\AppData\Local\Temp\Temp1_Career-Booster-Resume-Template.zip\Career Booster Resume Template.dotx</Template>
  <TotalTime>0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2024-06-27T16:09:00Z</dcterms:created>
  <dcterms:modified xsi:type="dcterms:W3CDTF">2025-01-14T17:24:00Z</dcterms:modified>
</cp:coreProperties>
</file>